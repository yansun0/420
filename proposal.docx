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BEEE4B" w14:textId="77777777" w:rsidR="0010632E" w:rsidRDefault="0010632E" w:rsidP="00625440">
      <w:pPr>
        <w:rPr>
          <w:rFonts w:ascii="Calibri" w:hAnsi="Calibri"/>
          <w:sz w:val="22"/>
          <w:szCs w:val="22"/>
        </w:rPr>
      </w:pPr>
      <w:r>
        <w:rPr>
          <w:rFonts w:ascii="Calibri" w:hAnsi="Calibri"/>
          <w:sz w:val="22"/>
          <w:szCs w:val="22"/>
        </w:rPr>
        <w:t>Jimmy Dieng 999072382</w:t>
      </w:r>
    </w:p>
    <w:p w14:paraId="66C8BC83" w14:textId="77777777" w:rsidR="004A7315" w:rsidRPr="00625440" w:rsidRDefault="002220C1" w:rsidP="00625440">
      <w:pPr>
        <w:rPr>
          <w:rFonts w:ascii="Calibri" w:hAnsi="Calibri"/>
          <w:sz w:val="22"/>
          <w:szCs w:val="22"/>
        </w:rPr>
      </w:pPr>
      <w:r w:rsidRPr="00625440">
        <w:rPr>
          <w:rFonts w:ascii="Calibri" w:hAnsi="Calibri"/>
          <w:sz w:val="22"/>
          <w:szCs w:val="22"/>
        </w:rPr>
        <w:t>Yan Sun 999290173</w:t>
      </w:r>
    </w:p>
    <w:p w14:paraId="3DF4E4CD" w14:textId="77777777" w:rsidR="005F3E95" w:rsidRPr="00625440" w:rsidRDefault="0010632E" w:rsidP="00625440">
      <w:pPr>
        <w:rPr>
          <w:rFonts w:ascii="Calibri" w:hAnsi="Calibri"/>
          <w:sz w:val="22"/>
          <w:szCs w:val="22"/>
        </w:rPr>
      </w:pPr>
      <w:r>
        <w:rPr>
          <w:rFonts w:ascii="Calibri" w:hAnsi="Calibri"/>
          <w:sz w:val="22"/>
          <w:szCs w:val="22"/>
        </w:rPr>
        <w:t>CSC</w:t>
      </w:r>
      <w:r w:rsidR="001C5717" w:rsidRPr="00625440">
        <w:rPr>
          <w:rFonts w:ascii="Calibri" w:hAnsi="Calibri"/>
          <w:sz w:val="22"/>
          <w:szCs w:val="22"/>
        </w:rPr>
        <w:t xml:space="preserve"> </w:t>
      </w:r>
      <w:r>
        <w:rPr>
          <w:rFonts w:ascii="Calibri" w:hAnsi="Calibri"/>
          <w:sz w:val="22"/>
          <w:szCs w:val="22"/>
        </w:rPr>
        <w:t>420</w:t>
      </w:r>
      <w:r w:rsidR="001C5717" w:rsidRPr="00625440">
        <w:rPr>
          <w:rFonts w:ascii="Calibri" w:hAnsi="Calibri"/>
          <w:sz w:val="22"/>
          <w:szCs w:val="22"/>
        </w:rPr>
        <w:t>H1 F</w:t>
      </w:r>
    </w:p>
    <w:p w14:paraId="76FA65EF" w14:textId="77777777" w:rsidR="00C4632F" w:rsidRPr="00625440" w:rsidRDefault="0010632E" w:rsidP="00625440">
      <w:pPr>
        <w:rPr>
          <w:rFonts w:ascii="Calibri" w:hAnsi="Calibri"/>
          <w:sz w:val="22"/>
          <w:szCs w:val="22"/>
        </w:rPr>
      </w:pPr>
      <w:r>
        <w:rPr>
          <w:rFonts w:ascii="Calibri" w:hAnsi="Calibri"/>
          <w:sz w:val="22"/>
          <w:szCs w:val="22"/>
        </w:rPr>
        <w:t>08</w:t>
      </w:r>
      <w:r w:rsidR="00232E26" w:rsidRPr="00625440">
        <w:rPr>
          <w:rFonts w:ascii="Calibri" w:hAnsi="Calibri"/>
          <w:sz w:val="22"/>
          <w:szCs w:val="22"/>
        </w:rPr>
        <w:t xml:space="preserve"> </w:t>
      </w:r>
      <w:r>
        <w:rPr>
          <w:rFonts w:ascii="Calibri" w:hAnsi="Calibri"/>
          <w:sz w:val="22"/>
          <w:szCs w:val="22"/>
        </w:rPr>
        <w:t>NOV</w:t>
      </w:r>
      <w:r w:rsidR="00232E26" w:rsidRPr="00625440">
        <w:rPr>
          <w:rFonts w:ascii="Calibri" w:hAnsi="Calibri"/>
          <w:sz w:val="22"/>
          <w:szCs w:val="22"/>
        </w:rPr>
        <w:t xml:space="preserve"> </w:t>
      </w:r>
      <w:r>
        <w:rPr>
          <w:rFonts w:ascii="Calibri" w:hAnsi="Calibri"/>
          <w:sz w:val="22"/>
          <w:szCs w:val="22"/>
        </w:rPr>
        <w:t>2015</w:t>
      </w:r>
    </w:p>
    <w:p w14:paraId="7F257D61" w14:textId="77777777" w:rsidR="004A7315" w:rsidRPr="00625440" w:rsidRDefault="004A7315" w:rsidP="00625440">
      <w:pPr>
        <w:rPr>
          <w:rFonts w:ascii="Calibri" w:hAnsi="Calibri"/>
          <w:sz w:val="22"/>
          <w:szCs w:val="22"/>
        </w:rPr>
      </w:pPr>
    </w:p>
    <w:p w14:paraId="5C47E04E" w14:textId="77777777" w:rsidR="00766162" w:rsidRPr="009E1655" w:rsidRDefault="0010632E" w:rsidP="009E1655">
      <w:pPr>
        <w:jc w:val="center"/>
        <w:rPr>
          <w:rFonts w:asciiTheme="majorHAnsi" w:hAnsiTheme="majorHAnsi" w:cstheme="majorHAnsi"/>
          <w:b/>
          <w:sz w:val="22"/>
          <w:szCs w:val="22"/>
          <w:u w:val="single"/>
        </w:rPr>
        <w:sectPr w:rsidR="00766162" w:rsidRPr="009E1655" w:rsidSect="001C5717">
          <w:pgSz w:w="12240" w:h="15840"/>
          <w:pgMar w:top="288" w:right="720" w:bottom="720" w:left="720" w:header="720" w:footer="720" w:gutter="0"/>
          <w:cols w:space="708"/>
          <w:docGrid w:linePitch="360"/>
        </w:sectPr>
      </w:pPr>
      <w:r>
        <w:rPr>
          <w:rFonts w:asciiTheme="majorHAnsi" w:hAnsiTheme="majorHAnsi" w:cstheme="majorHAnsi"/>
          <w:b/>
          <w:sz w:val="22"/>
          <w:szCs w:val="22"/>
          <w:u w:val="single"/>
        </w:rPr>
        <w:t>Project Proposal</w:t>
      </w:r>
    </w:p>
    <w:p w14:paraId="4C750A18" w14:textId="77777777" w:rsidR="0010632E" w:rsidRPr="0010632E" w:rsidRDefault="0010632E" w:rsidP="0010632E">
      <w:pPr>
        <w:rPr>
          <w:rFonts w:asciiTheme="majorHAnsi" w:hAnsiTheme="majorHAnsi" w:cstheme="majorHAnsi"/>
          <w:sz w:val="22"/>
          <w:szCs w:val="22"/>
        </w:rPr>
      </w:pPr>
    </w:p>
    <w:p w14:paraId="41111AED" w14:textId="790685E2" w:rsidR="004D0966" w:rsidRDefault="0010632E" w:rsidP="0010632E">
      <w:pPr>
        <w:rPr>
          <w:rFonts w:asciiTheme="majorHAnsi" w:hAnsiTheme="majorHAnsi" w:cstheme="majorHAnsi"/>
          <w:sz w:val="22"/>
          <w:szCs w:val="22"/>
        </w:rPr>
      </w:pPr>
      <w:r>
        <w:rPr>
          <w:rFonts w:asciiTheme="majorHAnsi" w:hAnsiTheme="majorHAnsi" w:cstheme="majorHAnsi"/>
          <w:sz w:val="22"/>
          <w:szCs w:val="22"/>
        </w:rPr>
        <w:t xml:space="preserve">We choose to tackle Project 1, analyzing news broadcast. There are </w:t>
      </w:r>
      <w:r w:rsidR="00B41D7C">
        <w:rPr>
          <w:rFonts w:asciiTheme="majorHAnsi" w:hAnsiTheme="majorHAnsi" w:cstheme="majorHAnsi"/>
          <w:sz w:val="22"/>
          <w:szCs w:val="22"/>
        </w:rPr>
        <w:t>4</w:t>
      </w:r>
      <w:r>
        <w:rPr>
          <w:rFonts w:asciiTheme="majorHAnsi" w:hAnsiTheme="majorHAnsi" w:cstheme="majorHAnsi"/>
          <w:sz w:val="22"/>
          <w:szCs w:val="22"/>
        </w:rPr>
        <w:t xml:space="preserve"> main tasks that needs to be solved</w:t>
      </w:r>
    </w:p>
    <w:p w14:paraId="4842D8A1" w14:textId="77777777" w:rsidR="0010632E" w:rsidRDefault="0010632E" w:rsidP="0010632E">
      <w:pPr>
        <w:rPr>
          <w:rFonts w:asciiTheme="majorHAnsi" w:hAnsiTheme="majorHAnsi" w:cstheme="majorHAnsi"/>
          <w:sz w:val="22"/>
          <w:szCs w:val="22"/>
        </w:rPr>
      </w:pPr>
    </w:p>
    <w:p w14:paraId="477D6CDB" w14:textId="77777777" w:rsidR="0010632E" w:rsidRPr="00270585" w:rsidRDefault="0010632E" w:rsidP="0010632E">
      <w:pPr>
        <w:pStyle w:val="ListParagraph"/>
        <w:numPr>
          <w:ilvl w:val="0"/>
          <w:numId w:val="41"/>
        </w:numPr>
        <w:ind w:left="360"/>
        <w:rPr>
          <w:rFonts w:asciiTheme="majorHAnsi" w:hAnsiTheme="majorHAnsi" w:cstheme="majorHAnsi"/>
          <w:b/>
          <w:sz w:val="22"/>
          <w:szCs w:val="22"/>
        </w:rPr>
      </w:pPr>
      <w:r w:rsidRPr="00270585">
        <w:rPr>
          <w:rFonts w:asciiTheme="majorHAnsi" w:hAnsiTheme="majorHAnsi" w:cstheme="majorHAnsi"/>
          <w:b/>
          <w:sz w:val="22"/>
          <w:szCs w:val="22"/>
        </w:rPr>
        <w:t>Detect</w:t>
      </w:r>
      <w:r w:rsidRPr="00270585">
        <w:rPr>
          <w:rFonts w:asciiTheme="majorHAnsi" w:hAnsiTheme="majorHAnsi" w:cstheme="majorHAnsi"/>
          <w:b/>
          <w:sz w:val="22"/>
          <w:szCs w:val="22"/>
        </w:rPr>
        <w:t>ing different</w:t>
      </w:r>
      <w:r w:rsidRPr="00270585">
        <w:rPr>
          <w:rFonts w:asciiTheme="majorHAnsi" w:hAnsiTheme="majorHAnsi" w:cstheme="majorHAnsi"/>
          <w:b/>
          <w:sz w:val="22"/>
          <w:szCs w:val="22"/>
        </w:rPr>
        <w:t xml:space="preserve"> shots in the broadcast</w:t>
      </w:r>
    </w:p>
    <w:p w14:paraId="31C5FBA1" w14:textId="73329AC7" w:rsidR="0010632E" w:rsidRDefault="00270585" w:rsidP="00270585">
      <w:pPr>
        <w:pStyle w:val="ListParagraph"/>
        <w:ind w:left="360" w:firstLine="360"/>
        <w:rPr>
          <w:rFonts w:asciiTheme="majorHAnsi" w:hAnsiTheme="majorHAnsi" w:cstheme="majorHAnsi"/>
          <w:sz w:val="22"/>
          <w:szCs w:val="22"/>
        </w:rPr>
      </w:pPr>
      <w:r>
        <w:rPr>
          <w:rFonts w:asciiTheme="majorHAnsi" w:hAnsiTheme="majorHAnsi" w:cstheme="majorHAnsi"/>
          <w:sz w:val="22"/>
          <w:szCs w:val="22"/>
        </w:rPr>
        <w:t>Detecting different shots in a broadcast is the most challenging task of this project. Many factors in a news broadcast would cause false positive in a naïve shot detector such as high frame rate footage, persistent elements on the screen (news logos, bottom ticker, etc.), and semantic things we would classify as a different shot (such as a newscaster shifting between cameras in the studio to between stories) that would be difficult to detect in code.</w:t>
      </w:r>
    </w:p>
    <w:p w14:paraId="18B2A208" w14:textId="18D508C6" w:rsidR="00270585" w:rsidRDefault="00270585" w:rsidP="00270585">
      <w:pPr>
        <w:pStyle w:val="ListParagraph"/>
        <w:ind w:left="360" w:firstLine="360"/>
        <w:rPr>
          <w:rFonts w:asciiTheme="majorHAnsi" w:hAnsiTheme="majorHAnsi" w:cstheme="majorHAnsi"/>
          <w:sz w:val="22"/>
          <w:szCs w:val="22"/>
        </w:rPr>
      </w:pPr>
      <w:r>
        <w:rPr>
          <w:rFonts w:asciiTheme="majorHAnsi" w:hAnsiTheme="majorHAnsi" w:cstheme="majorHAnsi"/>
          <w:sz w:val="22"/>
          <w:szCs w:val="22"/>
        </w:rPr>
        <w:t>We will begin by testing RANSAC and SIFT on shot detection, and manually tweet boundaries on some training footages. If that implementation does not prove viable, we will attempt other strategies such as a neural network or</w:t>
      </w:r>
      <w:r w:rsidR="00B41D7C">
        <w:rPr>
          <w:rFonts w:asciiTheme="majorHAnsi" w:hAnsiTheme="majorHAnsi" w:cstheme="majorHAnsi"/>
          <w:sz w:val="22"/>
          <w:szCs w:val="22"/>
        </w:rPr>
        <w:t xml:space="preserve"> auto coders to solve shot boundaries.</w:t>
      </w:r>
    </w:p>
    <w:p w14:paraId="135322D0" w14:textId="77777777" w:rsidR="0010632E" w:rsidRDefault="0010632E" w:rsidP="0010632E">
      <w:pPr>
        <w:pStyle w:val="ListParagraph"/>
        <w:ind w:left="360"/>
        <w:rPr>
          <w:rFonts w:asciiTheme="majorHAnsi" w:hAnsiTheme="majorHAnsi" w:cstheme="majorHAnsi"/>
          <w:sz w:val="22"/>
          <w:szCs w:val="22"/>
        </w:rPr>
      </w:pPr>
    </w:p>
    <w:p w14:paraId="776B3870" w14:textId="77777777" w:rsidR="0010632E" w:rsidRPr="00B41D7C" w:rsidRDefault="0010632E" w:rsidP="0010632E">
      <w:pPr>
        <w:pStyle w:val="ListParagraph"/>
        <w:numPr>
          <w:ilvl w:val="0"/>
          <w:numId w:val="41"/>
        </w:numPr>
        <w:ind w:left="360"/>
        <w:rPr>
          <w:rFonts w:asciiTheme="majorHAnsi" w:hAnsiTheme="majorHAnsi" w:cstheme="majorHAnsi"/>
          <w:b/>
          <w:sz w:val="22"/>
          <w:szCs w:val="22"/>
        </w:rPr>
      </w:pPr>
      <w:r w:rsidRPr="00B41D7C">
        <w:rPr>
          <w:rFonts w:asciiTheme="majorHAnsi" w:hAnsiTheme="majorHAnsi" w:cstheme="majorHAnsi"/>
          <w:b/>
          <w:sz w:val="22"/>
          <w:szCs w:val="22"/>
        </w:rPr>
        <w:t>Detect broadcaster logo</w:t>
      </w:r>
    </w:p>
    <w:p w14:paraId="67610756" w14:textId="2B497E01" w:rsidR="0010632E" w:rsidRDefault="00B41D7C" w:rsidP="00B41D7C">
      <w:pPr>
        <w:pStyle w:val="ListParagraph"/>
        <w:ind w:left="360" w:firstLine="360"/>
        <w:rPr>
          <w:rFonts w:asciiTheme="majorHAnsi" w:hAnsiTheme="majorHAnsi" w:cstheme="majorHAnsi"/>
          <w:sz w:val="22"/>
          <w:szCs w:val="22"/>
        </w:rPr>
      </w:pPr>
      <w:r>
        <w:rPr>
          <w:rFonts w:asciiTheme="majorHAnsi" w:hAnsiTheme="majorHAnsi" w:cstheme="majorHAnsi"/>
          <w:sz w:val="22"/>
          <w:szCs w:val="22"/>
        </w:rPr>
        <w:t>We anticipate detecting broadcaster logo to be the easier of all these tasks. Since the location, size, and appearance of the logo are invariant factors we simply need to detect whether the logo is there or not. By training a neural network with all the major broadcaster's logos, and the locations they may appear in, we do not expect this task to be a challenge.</w:t>
      </w:r>
    </w:p>
    <w:p w14:paraId="106368C1" w14:textId="77777777" w:rsidR="0010632E" w:rsidRDefault="0010632E" w:rsidP="0010632E">
      <w:pPr>
        <w:pStyle w:val="ListParagraph"/>
        <w:ind w:left="360"/>
        <w:rPr>
          <w:rFonts w:asciiTheme="majorHAnsi" w:hAnsiTheme="majorHAnsi" w:cstheme="majorHAnsi"/>
          <w:sz w:val="22"/>
          <w:szCs w:val="22"/>
        </w:rPr>
      </w:pPr>
    </w:p>
    <w:p w14:paraId="50B666EA" w14:textId="77777777" w:rsidR="0010632E" w:rsidRPr="0010632E" w:rsidRDefault="0010632E" w:rsidP="0010632E">
      <w:pPr>
        <w:pStyle w:val="ListParagraph"/>
        <w:numPr>
          <w:ilvl w:val="0"/>
          <w:numId w:val="41"/>
        </w:numPr>
        <w:ind w:left="360"/>
        <w:rPr>
          <w:rFonts w:asciiTheme="majorHAnsi" w:hAnsiTheme="majorHAnsi" w:cstheme="majorHAnsi"/>
          <w:b/>
          <w:sz w:val="22"/>
          <w:szCs w:val="22"/>
        </w:rPr>
      </w:pPr>
      <w:r w:rsidRPr="0010632E">
        <w:rPr>
          <w:rFonts w:asciiTheme="majorHAnsi" w:hAnsiTheme="majorHAnsi" w:cstheme="majorHAnsi"/>
          <w:b/>
          <w:sz w:val="22"/>
          <w:szCs w:val="22"/>
        </w:rPr>
        <w:t>Detect faces</w:t>
      </w:r>
    </w:p>
    <w:p w14:paraId="07EC966E" w14:textId="77777777" w:rsidR="00270585" w:rsidRDefault="0010632E" w:rsidP="00270585">
      <w:pPr>
        <w:pStyle w:val="ListParagraph"/>
        <w:ind w:left="360" w:firstLine="360"/>
        <w:rPr>
          <w:rFonts w:asciiTheme="majorHAnsi" w:hAnsiTheme="majorHAnsi" w:cstheme="majorHAnsi"/>
          <w:sz w:val="22"/>
          <w:szCs w:val="22"/>
        </w:rPr>
      </w:pPr>
      <w:r>
        <w:rPr>
          <w:rFonts w:asciiTheme="majorHAnsi" w:hAnsiTheme="majorHAnsi" w:cstheme="majorHAnsi"/>
          <w:sz w:val="22"/>
          <w:szCs w:val="22"/>
        </w:rPr>
        <w:t xml:space="preserve">Facial detection is already a well explored area in computer vision, however the challenge here would be to detect the faces in a very short time </w:t>
      </w:r>
      <w:r w:rsidR="00B94799">
        <w:rPr>
          <w:rFonts w:asciiTheme="majorHAnsi" w:hAnsiTheme="majorHAnsi" w:cstheme="majorHAnsi"/>
          <w:sz w:val="22"/>
          <w:szCs w:val="22"/>
        </w:rPr>
        <w:t>so that</w:t>
      </w:r>
      <w:r>
        <w:rPr>
          <w:rFonts w:asciiTheme="majorHAnsi" w:hAnsiTheme="majorHAnsi" w:cstheme="majorHAnsi"/>
          <w:sz w:val="22"/>
          <w:szCs w:val="22"/>
        </w:rPr>
        <w:t xml:space="preserve"> </w:t>
      </w:r>
      <w:r w:rsidR="00B94799">
        <w:rPr>
          <w:rFonts w:asciiTheme="majorHAnsi" w:hAnsiTheme="majorHAnsi" w:cstheme="majorHAnsi"/>
          <w:sz w:val="22"/>
          <w:szCs w:val="22"/>
        </w:rPr>
        <w:t>all the frame of the videos can be processed within a reasonable time</w:t>
      </w:r>
      <w:r w:rsidR="00270585">
        <w:rPr>
          <w:rFonts w:asciiTheme="majorHAnsi" w:hAnsiTheme="majorHAnsi" w:cstheme="majorHAnsi"/>
          <w:sz w:val="22"/>
          <w:szCs w:val="22"/>
        </w:rPr>
        <w:t>.</w:t>
      </w:r>
    </w:p>
    <w:p w14:paraId="0096FEB2" w14:textId="1A53B77B" w:rsidR="0010632E" w:rsidRDefault="00B94799" w:rsidP="00270585">
      <w:pPr>
        <w:pStyle w:val="ListParagraph"/>
        <w:ind w:left="360" w:firstLine="360"/>
        <w:rPr>
          <w:rFonts w:asciiTheme="majorHAnsi" w:hAnsiTheme="majorHAnsi" w:cstheme="majorHAnsi"/>
          <w:sz w:val="22"/>
          <w:szCs w:val="22"/>
        </w:rPr>
      </w:pPr>
      <w:r>
        <w:rPr>
          <w:rFonts w:asciiTheme="majorHAnsi" w:hAnsiTheme="majorHAnsi" w:cstheme="majorHAnsi"/>
          <w:sz w:val="22"/>
          <w:szCs w:val="22"/>
        </w:rPr>
        <w:t>We will attempt to use a neural network to detect faces, and train it to differentiate between male and female faces to begin with. However, we would also explore other face detection methods such as the Viola-Jones face detector.</w:t>
      </w:r>
    </w:p>
    <w:p w14:paraId="3BB5A46B" w14:textId="77777777" w:rsidR="0010632E" w:rsidRDefault="0010632E" w:rsidP="0010632E">
      <w:pPr>
        <w:pStyle w:val="ListParagraph"/>
        <w:ind w:left="360"/>
        <w:rPr>
          <w:rFonts w:asciiTheme="majorHAnsi" w:hAnsiTheme="majorHAnsi" w:cstheme="majorHAnsi"/>
          <w:sz w:val="22"/>
          <w:szCs w:val="22"/>
        </w:rPr>
      </w:pPr>
    </w:p>
    <w:p w14:paraId="427167BA" w14:textId="77777777" w:rsidR="0010632E" w:rsidRPr="00B41D7C" w:rsidRDefault="0010632E" w:rsidP="0010632E">
      <w:pPr>
        <w:pStyle w:val="ListParagraph"/>
        <w:numPr>
          <w:ilvl w:val="0"/>
          <w:numId w:val="41"/>
        </w:numPr>
        <w:ind w:left="360"/>
        <w:rPr>
          <w:rFonts w:asciiTheme="majorHAnsi" w:hAnsiTheme="majorHAnsi" w:cstheme="majorHAnsi"/>
          <w:b/>
          <w:sz w:val="22"/>
          <w:szCs w:val="22"/>
        </w:rPr>
      </w:pPr>
      <w:r w:rsidRPr="00B41D7C">
        <w:rPr>
          <w:rFonts w:asciiTheme="majorHAnsi" w:hAnsiTheme="majorHAnsi" w:cstheme="majorHAnsi"/>
          <w:b/>
          <w:sz w:val="22"/>
          <w:szCs w:val="22"/>
        </w:rPr>
        <w:t>Visual the detections</w:t>
      </w:r>
    </w:p>
    <w:p w14:paraId="400E31DA" w14:textId="4199BCE4" w:rsidR="0010632E" w:rsidRPr="0010632E" w:rsidRDefault="00B41D7C" w:rsidP="00B41D7C">
      <w:pPr>
        <w:pStyle w:val="ListParagraph"/>
        <w:ind w:left="360" w:firstLine="360"/>
        <w:rPr>
          <w:rFonts w:asciiTheme="majorHAnsi" w:hAnsiTheme="majorHAnsi" w:cstheme="majorHAnsi"/>
          <w:sz w:val="22"/>
          <w:szCs w:val="22"/>
        </w:rPr>
      </w:pPr>
      <w:r>
        <w:rPr>
          <w:rFonts w:asciiTheme="majorHAnsi" w:hAnsiTheme="majorHAnsi" w:cstheme="majorHAnsi"/>
          <w:sz w:val="22"/>
          <w:szCs w:val="22"/>
        </w:rPr>
        <w:t>After all the detection work is done, we need to produce a resultant video of all these detections overlaid on the original video.</w:t>
      </w:r>
      <w:bookmarkStart w:id="0" w:name="_GoBack"/>
      <w:bookmarkEnd w:id="0"/>
    </w:p>
    <w:sectPr w:rsidR="0010632E" w:rsidRPr="0010632E" w:rsidSect="002949D0">
      <w:type w:val="continuous"/>
      <w:pgSz w:w="12240" w:h="15840"/>
      <w:pgMar w:top="1440" w:right="1080" w:bottom="1440" w:left="1080" w:header="720" w:footer="720"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48C9BB" w14:textId="77777777" w:rsidR="00B95353" w:rsidRDefault="00B95353" w:rsidP="00751D69">
      <w:r>
        <w:separator/>
      </w:r>
    </w:p>
  </w:endnote>
  <w:endnote w:type="continuationSeparator" w:id="0">
    <w:p w14:paraId="7166EE1D" w14:textId="77777777" w:rsidR="00B95353" w:rsidRDefault="00B95353" w:rsidP="00751D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6ED2C4" w14:textId="77777777" w:rsidR="00B95353" w:rsidRDefault="00B95353" w:rsidP="00751D69">
      <w:r>
        <w:separator/>
      </w:r>
    </w:p>
  </w:footnote>
  <w:footnote w:type="continuationSeparator" w:id="0">
    <w:p w14:paraId="1C2CE00E" w14:textId="77777777" w:rsidR="00B95353" w:rsidRDefault="00B95353" w:rsidP="00751D6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E3385"/>
    <w:multiLevelType w:val="hybridMultilevel"/>
    <w:tmpl w:val="50F2DFC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nsid w:val="02103EE8"/>
    <w:multiLevelType w:val="hybridMultilevel"/>
    <w:tmpl w:val="FC2EFAB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34633F3"/>
    <w:multiLevelType w:val="multilevel"/>
    <w:tmpl w:val="4326581E"/>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DFB0098"/>
    <w:multiLevelType w:val="hybridMultilevel"/>
    <w:tmpl w:val="F05EE40E"/>
    <w:lvl w:ilvl="0" w:tplc="04090019">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
    <w:nsid w:val="14470F20"/>
    <w:multiLevelType w:val="hybridMultilevel"/>
    <w:tmpl w:val="F23444B8"/>
    <w:lvl w:ilvl="0" w:tplc="1009000F">
      <w:start w:val="1"/>
      <w:numFmt w:val="decimal"/>
      <w:lvlText w:val="%1."/>
      <w:lvlJc w:val="left"/>
      <w:pPr>
        <w:ind w:left="1800" w:hanging="360"/>
      </w:p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5">
    <w:nsid w:val="14AD57C5"/>
    <w:multiLevelType w:val="hybridMultilevel"/>
    <w:tmpl w:val="B34E2D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5D55216"/>
    <w:multiLevelType w:val="hybridMultilevel"/>
    <w:tmpl w:val="D090B162"/>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nsid w:val="17584626"/>
    <w:multiLevelType w:val="hybridMultilevel"/>
    <w:tmpl w:val="432658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78F0B13"/>
    <w:multiLevelType w:val="hybridMultilevel"/>
    <w:tmpl w:val="4CAA98DA"/>
    <w:lvl w:ilvl="0" w:tplc="83DAD10C">
      <w:start w:val="1"/>
      <w:numFmt w:val="lowerLetter"/>
      <w:lvlText w:val="%1."/>
      <w:lvlJc w:val="left"/>
      <w:pPr>
        <w:ind w:left="720" w:hanging="360"/>
      </w:pPr>
      <w:rPr>
        <w:rFonts w:ascii="Calibri" w:eastAsiaTheme="minorEastAsia" w:hAnsi="Calibri" w:cstheme="minorBidi" w:hint="default"/>
        <w:i w:val="0"/>
        <w:noProof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828602B"/>
    <w:multiLevelType w:val="hybridMultilevel"/>
    <w:tmpl w:val="A134CB94"/>
    <w:lvl w:ilvl="0" w:tplc="60FADB2C">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4B5B11"/>
    <w:multiLevelType w:val="hybridMultilevel"/>
    <w:tmpl w:val="B64AD4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FA003E8"/>
    <w:multiLevelType w:val="hybridMultilevel"/>
    <w:tmpl w:val="432658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08F3924"/>
    <w:multiLevelType w:val="hybridMultilevel"/>
    <w:tmpl w:val="453C8D3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28D383C"/>
    <w:multiLevelType w:val="hybridMultilevel"/>
    <w:tmpl w:val="76B694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31F194B"/>
    <w:multiLevelType w:val="hybridMultilevel"/>
    <w:tmpl w:val="E7CAB8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BA34F7A"/>
    <w:multiLevelType w:val="hybridMultilevel"/>
    <w:tmpl w:val="7C066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03D6323"/>
    <w:multiLevelType w:val="hybridMultilevel"/>
    <w:tmpl w:val="C3229B32"/>
    <w:lvl w:ilvl="0" w:tplc="35D47F3C">
      <w:start w:val="1"/>
      <w:numFmt w:val="decimal"/>
      <w:lvlText w:val="%1."/>
      <w:lvlJc w:val="left"/>
      <w:pPr>
        <w:ind w:left="360" w:hanging="360"/>
      </w:pPr>
      <w:rPr>
        <w:rFonts w:ascii="Calibri" w:eastAsiaTheme="minorEastAsia" w:hAnsi="Calibri" w:cstheme="minorBidi" w:hint="default"/>
        <w:i w:val="0"/>
        <w:noProof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30EE45E8"/>
    <w:multiLevelType w:val="hybridMultilevel"/>
    <w:tmpl w:val="2E746050"/>
    <w:lvl w:ilvl="0" w:tplc="74704D4E">
      <w:start w:val="1"/>
      <w:numFmt w:val="none"/>
      <w:lvlText w:val="e."/>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1140CF2"/>
    <w:multiLevelType w:val="hybridMultilevel"/>
    <w:tmpl w:val="F23444B8"/>
    <w:lvl w:ilvl="0" w:tplc="1009000F">
      <w:start w:val="1"/>
      <w:numFmt w:val="decimal"/>
      <w:lvlText w:val="%1."/>
      <w:lvlJc w:val="left"/>
      <w:pPr>
        <w:ind w:left="1800" w:hanging="360"/>
      </w:p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9">
    <w:nsid w:val="32342AA0"/>
    <w:multiLevelType w:val="hybridMultilevel"/>
    <w:tmpl w:val="55A6457E"/>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28A1D48"/>
    <w:multiLevelType w:val="hybridMultilevel"/>
    <w:tmpl w:val="F940D51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76F4C17"/>
    <w:multiLevelType w:val="hybridMultilevel"/>
    <w:tmpl w:val="C97C10F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2">
    <w:nsid w:val="38820A60"/>
    <w:multiLevelType w:val="hybridMultilevel"/>
    <w:tmpl w:val="5A6088DE"/>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3">
    <w:nsid w:val="39523E9D"/>
    <w:multiLevelType w:val="hybridMultilevel"/>
    <w:tmpl w:val="C65AF374"/>
    <w:lvl w:ilvl="0" w:tplc="FA0053B4">
      <w:start w:val="1"/>
      <w:numFmt w:val="bullet"/>
      <w:lvlText w:val=""/>
      <w:lvlJc w:val="left"/>
      <w:pPr>
        <w:ind w:left="216" w:hanging="216"/>
      </w:pPr>
      <w:rPr>
        <w:rFonts w:ascii="Symbol" w:hAnsi="Symbol" w:hint="default"/>
      </w:rPr>
    </w:lvl>
    <w:lvl w:ilvl="1" w:tplc="BF3840FA">
      <w:start w:val="1"/>
      <w:numFmt w:val="bullet"/>
      <w:lvlText w:val="o"/>
      <w:lvlJc w:val="left"/>
      <w:pPr>
        <w:ind w:left="576" w:hanging="216"/>
      </w:pPr>
      <w:rPr>
        <w:rFonts w:ascii="Courier New" w:hAnsi="Courier New" w:hint="default"/>
      </w:rPr>
    </w:lvl>
    <w:lvl w:ilvl="2" w:tplc="FE1AEA92">
      <w:start w:val="1"/>
      <w:numFmt w:val="bullet"/>
      <w:lvlText w:val=""/>
      <w:lvlJc w:val="left"/>
      <w:pPr>
        <w:ind w:left="936" w:hanging="216"/>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3D581252"/>
    <w:multiLevelType w:val="hybridMultilevel"/>
    <w:tmpl w:val="432658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01F2E5D"/>
    <w:multiLevelType w:val="hybridMultilevel"/>
    <w:tmpl w:val="86CA5788"/>
    <w:lvl w:ilvl="0" w:tplc="7E027A8A">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24A4BC3"/>
    <w:multiLevelType w:val="hybridMultilevel"/>
    <w:tmpl w:val="76B6945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6E26F3C"/>
    <w:multiLevelType w:val="multilevel"/>
    <w:tmpl w:val="4326581E"/>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nsid w:val="57912A9E"/>
    <w:multiLevelType w:val="hybridMultilevel"/>
    <w:tmpl w:val="432658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7C565B6"/>
    <w:multiLevelType w:val="hybridMultilevel"/>
    <w:tmpl w:val="976466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9E73695"/>
    <w:multiLevelType w:val="hybridMultilevel"/>
    <w:tmpl w:val="570249F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1">
    <w:nsid w:val="5B1D3F2D"/>
    <w:multiLevelType w:val="hybridMultilevel"/>
    <w:tmpl w:val="76B6945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5F2C619D"/>
    <w:multiLevelType w:val="hybridMultilevel"/>
    <w:tmpl w:val="1EB6ADF6"/>
    <w:lvl w:ilvl="0" w:tplc="FA0053B4">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F563A9A"/>
    <w:multiLevelType w:val="hybridMultilevel"/>
    <w:tmpl w:val="D718505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4">
    <w:nsid w:val="620B7A05"/>
    <w:multiLevelType w:val="multilevel"/>
    <w:tmpl w:val="4326581E"/>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nsid w:val="638242F9"/>
    <w:multiLevelType w:val="hybridMultilevel"/>
    <w:tmpl w:val="F48EA00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647E7235"/>
    <w:multiLevelType w:val="hybridMultilevel"/>
    <w:tmpl w:val="8614426C"/>
    <w:lvl w:ilvl="0" w:tplc="EEE8010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694842EC"/>
    <w:multiLevelType w:val="hybridMultilevel"/>
    <w:tmpl w:val="432658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F8356C6"/>
    <w:multiLevelType w:val="hybridMultilevel"/>
    <w:tmpl w:val="73F608C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26555DD"/>
    <w:multiLevelType w:val="hybridMultilevel"/>
    <w:tmpl w:val="149ABF64"/>
    <w:lvl w:ilvl="0" w:tplc="9E1874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741F1A1C"/>
    <w:multiLevelType w:val="hybridMultilevel"/>
    <w:tmpl w:val="D9EAA4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5DD6F6A"/>
    <w:multiLevelType w:val="hybridMultilevel"/>
    <w:tmpl w:val="F6721C2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5"/>
  </w:num>
  <w:num w:numId="2">
    <w:abstractNumId w:val="10"/>
  </w:num>
  <w:num w:numId="3">
    <w:abstractNumId w:val="1"/>
  </w:num>
  <w:num w:numId="4">
    <w:abstractNumId w:val="9"/>
  </w:num>
  <w:num w:numId="5">
    <w:abstractNumId w:val="23"/>
  </w:num>
  <w:num w:numId="6">
    <w:abstractNumId w:val="32"/>
  </w:num>
  <w:num w:numId="7">
    <w:abstractNumId w:val="22"/>
  </w:num>
  <w:num w:numId="8">
    <w:abstractNumId w:val="26"/>
  </w:num>
  <w:num w:numId="9">
    <w:abstractNumId w:val="13"/>
  </w:num>
  <w:num w:numId="10">
    <w:abstractNumId w:val="31"/>
  </w:num>
  <w:num w:numId="11">
    <w:abstractNumId w:val="12"/>
  </w:num>
  <w:num w:numId="12">
    <w:abstractNumId w:val="16"/>
  </w:num>
  <w:num w:numId="13">
    <w:abstractNumId w:val="8"/>
  </w:num>
  <w:num w:numId="14">
    <w:abstractNumId w:val="25"/>
  </w:num>
  <w:num w:numId="15">
    <w:abstractNumId w:val="36"/>
  </w:num>
  <w:num w:numId="16">
    <w:abstractNumId w:val="14"/>
  </w:num>
  <w:num w:numId="17">
    <w:abstractNumId w:val="19"/>
  </w:num>
  <w:num w:numId="18">
    <w:abstractNumId w:val="28"/>
  </w:num>
  <w:num w:numId="19">
    <w:abstractNumId w:val="11"/>
  </w:num>
  <w:num w:numId="20">
    <w:abstractNumId w:val="37"/>
  </w:num>
  <w:num w:numId="21">
    <w:abstractNumId w:val="34"/>
  </w:num>
  <w:num w:numId="22">
    <w:abstractNumId w:val="27"/>
  </w:num>
  <w:num w:numId="23">
    <w:abstractNumId w:val="7"/>
  </w:num>
  <w:num w:numId="24">
    <w:abstractNumId w:val="24"/>
  </w:num>
  <w:num w:numId="25">
    <w:abstractNumId w:val="2"/>
  </w:num>
  <w:num w:numId="26">
    <w:abstractNumId w:val="17"/>
  </w:num>
  <w:num w:numId="27">
    <w:abstractNumId w:val="29"/>
  </w:num>
  <w:num w:numId="28">
    <w:abstractNumId w:val="20"/>
  </w:num>
  <w:num w:numId="29">
    <w:abstractNumId w:val="40"/>
  </w:num>
  <w:num w:numId="30">
    <w:abstractNumId w:val="3"/>
  </w:num>
  <w:num w:numId="31">
    <w:abstractNumId w:val="35"/>
  </w:num>
  <w:num w:numId="32">
    <w:abstractNumId w:val="38"/>
  </w:num>
  <w:num w:numId="33">
    <w:abstractNumId w:val="6"/>
  </w:num>
  <w:num w:numId="34">
    <w:abstractNumId w:val="30"/>
  </w:num>
  <w:num w:numId="35">
    <w:abstractNumId w:val="4"/>
  </w:num>
  <w:num w:numId="36">
    <w:abstractNumId w:val="18"/>
  </w:num>
  <w:num w:numId="37">
    <w:abstractNumId w:val="0"/>
  </w:num>
  <w:num w:numId="38">
    <w:abstractNumId w:val="41"/>
  </w:num>
  <w:num w:numId="39">
    <w:abstractNumId w:val="33"/>
  </w:num>
  <w:num w:numId="40">
    <w:abstractNumId w:val="21"/>
  </w:num>
  <w:num w:numId="41">
    <w:abstractNumId w:val="15"/>
  </w:num>
  <w:num w:numId="42">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08"/>
  <w:activeWritingStyle w:appName="MSWord" w:lang="en-US" w:vendorID="64" w:dllVersion="131078" w:nlCheck="1" w:checkStyle="0"/>
  <w:activeWritingStyle w:appName="MSWord" w:lang="en-CA" w:vendorID="64" w:dllVersion="131078" w:nlCheck="1" w:checkStyle="1"/>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32E"/>
    <w:rsid w:val="000017B3"/>
    <w:rsid w:val="000040F4"/>
    <w:rsid w:val="00004FB9"/>
    <w:rsid w:val="00005545"/>
    <w:rsid w:val="000058A2"/>
    <w:rsid w:val="000058D8"/>
    <w:rsid w:val="00006289"/>
    <w:rsid w:val="0001092A"/>
    <w:rsid w:val="00010C04"/>
    <w:rsid w:val="000115C6"/>
    <w:rsid w:val="00011AF4"/>
    <w:rsid w:val="00013E90"/>
    <w:rsid w:val="000154CC"/>
    <w:rsid w:val="000165B6"/>
    <w:rsid w:val="00020301"/>
    <w:rsid w:val="00022E7A"/>
    <w:rsid w:val="00024794"/>
    <w:rsid w:val="0002674B"/>
    <w:rsid w:val="00026F33"/>
    <w:rsid w:val="000312FA"/>
    <w:rsid w:val="00031D51"/>
    <w:rsid w:val="00031E1F"/>
    <w:rsid w:val="000326E7"/>
    <w:rsid w:val="0003394A"/>
    <w:rsid w:val="00035541"/>
    <w:rsid w:val="00040834"/>
    <w:rsid w:val="000419DA"/>
    <w:rsid w:val="00041B32"/>
    <w:rsid w:val="00045CEA"/>
    <w:rsid w:val="00046C2B"/>
    <w:rsid w:val="00050075"/>
    <w:rsid w:val="00050D6F"/>
    <w:rsid w:val="00051106"/>
    <w:rsid w:val="0005466E"/>
    <w:rsid w:val="0005608C"/>
    <w:rsid w:val="000565AE"/>
    <w:rsid w:val="00060349"/>
    <w:rsid w:val="000611D5"/>
    <w:rsid w:val="00064538"/>
    <w:rsid w:val="00066E9D"/>
    <w:rsid w:val="00067D1C"/>
    <w:rsid w:val="00072223"/>
    <w:rsid w:val="00074325"/>
    <w:rsid w:val="00077220"/>
    <w:rsid w:val="00077867"/>
    <w:rsid w:val="000779C6"/>
    <w:rsid w:val="0008140A"/>
    <w:rsid w:val="00084E65"/>
    <w:rsid w:val="00085B87"/>
    <w:rsid w:val="00085D22"/>
    <w:rsid w:val="00086C62"/>
    <w:rsid w:val="00087083"/>
    <w:rsid w:val="00087666"/>
    <w:rsid w:val="000902EA"/>
    <w:rsid w:val="00091178"/>
    <w:rsid w:val="00094873"/>
    <w:rsid w:val="000A0C1C"/>
    <w:rsid w:val="000A0D93"/>
    <w:rsid w:val="000A11A9"/>
    <w:rsid w:val="000A1CB8"/>
    <w:rsid w:val="000A1DAA"/>
    <w:rsid w:val="000A233E"/>
    <w:rsid w:val="000A2365"/>
    <w:rsid w:val="000A3ADC"/>
    <w:rsid w:val="000A49F1"/>
    <w:rsid w:val="000A54F6"/>
    <w:rsid w:val="000A6CFA"/>
    <w:rsid w:val="000A7211"/>
    <w:rsid w:val="000B0189"/>
    <w:rsid w:val="000B25EE"/>
    <w:rsid w:val="000B4FCB"/>
    <w:rsid w:val="000B755E"/>
    <w:rsid w:val="000B7D6C"/>
    <w:rsid w:val="000C004A"/>
    <w:rsid w:val="000C0269"/>
    <w:rsid w:val="000C08BC"/>
    <w:rsid w:val="000C3675"/>
    <w:rsid w:val="000C423B"/>
    <w:rsid w:val="000C4D80"/>
    <w:rsid w:val="000C6AAF"/>
    <w:rsid w:val="000D0195"/>
    <w:rsid w:val="000D51F0"/>
    <w:rsid w:val="000D609C"/>
    <w:rsid w:val="000D615F"/>
    <w:rsid w:val="000D6E0E"/>
    <w:rsid w:val="000E0B28"/>
    <w:rsid w:val="000E1AFC"/>
    <w:rsid w:val="000E23EF"/>
    <w:rsid w:val="000E375D"/>
    <w:rsid w:val="000E41C3"/>
    <w:rsid w:val="000E677F"/>
    <w:rsid w:val="000F0371"/>
    <w:rsid w:val="000F0390"/>
    <w:rsid w:val="000F0613"/>
    <w:rsid w:val="000F1180"/>
    <w:rsid w:val="000F24A6"/>
    <w:rsid w:val="000F330C"/>
    <w:rsid w:val="000F601A"/>
    <w:rsid w:val="000F67C6"/>
    <w:rsid w:val="00101312"/>
    <w:rsid w:val="001019E0"/>
    <w:rsid w:val="001028D7"/>
    <w:rsid w:val="00103236"/>
    <w:rsid w:val="00103439"/>
    <w:rsid w:val="00104569"/>
    <w:rsid w:val="001045A0"/>
    <w:rsid w:val="00105854"/>
    <w:rsid w:val="00105EA4"/>
    <w:rsid w:val="0010632E"/>
    <w:rsid w:val="00107C06"/>
    <w:rsid w:val="00110123"/>
    <w:rsid w:val="00110331"/>
    <w:rsid w:val="0011292B"/>
    <w:rsid w:val="00112B45"/>
    <w:rsid w:val="00116BF3"/>
    <w:rsid w:val="00121B4B"/>
    <w:rsid w:val="00121BEF"/>
    <w:rsid w:val="001221EC"/>
    <w:rsid w:val="00122932"/>
    <w:rsid w:val="00124649"/>
    <w:rsid w:val="00127BB7"/>
    <w:rsid w:val="00131545"/>
    <w:rsid w:val="00133858"/>
    <w:rsid w:val="0013403E"/>
    <w:rsid w:val="00135050"/>
    <w:rsid w:val="001361B0"/>
    <w:rsid w:val="0014062C"/>
    <w:rsid w:val="00142073"/>
    <w:rsid w:val="00150F52"/>
    <w:rsid w:val="001517E5"/>
    <w:rsid w:val="00152ADC"/>
    <w:rsid w:val="00153E58"/>
    <w:rsid w:val="0015463D"/>
    <w:rsid w:val="00156F29"/>
    <w:rsid w:val="0016145E"/>
    <w:rsid w:val="001625A5"/>
    <w:rsid w:val="001627DC"/>
    <w:rsid w:val="00162A99"/>
    <w:rsid w:val="00162F6B"/>
    <w:rsid w:val="0016302F"/>
    <w:rsid w:val="001638C5"/>
    <w:rsid w:val="00164479"/>
    <w:rsid w:val="001648D8"/>
    <w:rsid w:val="00166943"/>
    <w:rsid w:val="0017088F"/>
    <w:rsid w:val="001727C5"/>
    <w:rsid w:val="0017284D"/>
    <w:rsid w:val="00176087"/>
    <w:rsid w:val="00176657"/>
    <w:rsid w:val="001767F4"/>
    <w:rsid w:val="00176B53"/>
    <w:rsid w:val="00183834"/>
    <w:rsid w:val="001840F5"/>
    <w:rsid w:val="001864EB"/>
    <w:rsid w:val="00190434"/>
    <w:rsid w:val="0019117F"/>
    <w:rsid w:val="00192424"/>
    <w:rsid w:val="00193527"/>
    <w:rsid w:val="00194C98"/>
    <w:rsid w:val="00197264"/>
    <w:rsid w:val="0019799D"/>
    <w:rsid w:val="001A2037"/>
    <w:rsid w:val="001A2A36"/>
    <w:rsid w:val="001B16D9"/>
    <w:rsid w:val="001B2660"/>
    <w:rsid w:val="001B2E5A"/>
    <w:rsid w:val="001B3F27"/>
    <w:rsid w:val="001B4D0C"/>
    <w:rsid w:val="001C034C"/>
    <w:rsid w:val="001C2C8E"/>
    <w:rsid w:val="001C3744"/>
    <w:rsid w:val="001C4FFD"/>
    <w:rsid w:val="001C5717"/>
    <w:rsid w:val="001C65DA"/>
    <w:rsid w:val="001D0486"/>
    <w:rsid w:val="001D04D1"/>
    <w:rsid w:val="001D0B6A"/>
    <w:rsid w:val="001D1125"/>
    <w:rsid w:val="001D2770"/>
    <w:rsid w:val="001D3CAB"/>
    <w:rsid w:val="001D45CB"/>
    <w:rsid w:val="001E2521"/>
    <w:rsid w:val="001E3135"/>
    <w:rsid w:val="001E394C"/>
    <w:rsid w:val="001E4E35"/>
    <w:rsid w:val="001E4E66"/>
    <w:rsid w:val="001E5D92"/>
    <w:rsid w:val="001E67BE"/>
    <w:rsid w:val="001E75D8"/>
    <w:rsid w:val="001E7CC8"/>
    <w:rsid w:val="001F04FB"/>
    <w:rsid w:val="001F0DAB"/>
    <w:rsid w:val="001F1FC2"/>
    <w:rsid w:val="001F4275"/>
    <w:rsid w:val="001F7616"/>
    <w:rsid w:val="00200332"/>
    <w:rsid w:val="00200D06"/>
    <w:rsid w:val="002018B2"/>
    <w:rsid w:val="00202237"/>
    <w:rsid w:val="0020236C"/>
    <w:rsid w:val="00202B5D"/>
    <w:rsid w:val="00202E64"/>
    <w:rsid w:val="002057D2"/>
    <w:rsid w:val="00206DBC"/>
    <w:rsid w:val="00211313"/>
    <w:rsid w:val="00214F37"/>
    <w:rsid w:val="00221D81"/>
    <w:rsid w:val="002220C1"/>
    <w:rsid w:val="00222CD6"/>
    <w:rsid w:val="00225A75"/>
    <w:rsid w:val="00225C1D"/>
    <w:rsid w:val="00226086"/>
    <w:rsid w:val="00226213"/>
    <w:rsid w:val="00226FD1"/>
    <w:rsid w:val="00227993"/>
    <w:rsid w:val="002279FB"/>
    <w:rsid w:val="00230387"/>
    <w:rsid w:val="002304A0"/>
    <w:rsid w:val="002316C6"/>
    <w:rsid w:val="00231BFA"/>
    <w:rsid w:val="00231CED"/>
    <w:rsid w:val="00232E26"/>
    <w:rsid w:val="00233758"/>
    <w:rsid w:val="00234336"/>
    <w:rsid w:val="00234FBD"/>
    <w:rsid w:val="0023510F"/>
    <w:rsid w:val="0023686D"/>
    <w:rsid w:val="00236CEA"/>
    <w:rsid w:val="00240A82"/>
    <w:rsid w:val="002436CA"/>
    <w:rsid w:val="00243C29"/>
    <w:rsid w:val="0024460C"/>
    <w:rsid w:val="00245558"/>
    <w:rsid w:val="00245C80"/>
    <w:rsid w:val="00245DF6"/>
    <w:rsid w:val="002461F4"/>
    <w:rsid w:val="00246B1B"/>
    <w:rsid w:val="0025002C"/>
    <w:rsid w:val="002512A5"/>
    <w:rsid w:val="002517E2"/>
    <w:rsid w:val="00251C53"/>
    <w:rsid w:val="002544A8"/>
    <w:rsid w:val="00255374"/>
    <w:rsid w:val="0025537B"/>
    <w:rsid w:val="00257A37"/>
    <w:rsid w:val="002607D0"/>
    <w:rsid w:val="0026117B"/>
    <w:rsid w:val="00261C42"/>
    <w:rsid w:val="0026259B"/>
    <w:rsid w:val="00262AFF"/>
    <w:rsid w:val="00263592"/>
    <w:rsid w:val="0026484F"/>
    <w:rsid w:val="00264B16"/>
    <w:rsid w:val="00264E2B"/>
    <w:rsid w:val="00266CA2"/>
    <w:rsid w:val="00267C39"/>
    <w:rsid w:val="00267EBC"/>
    <w:rsid w:val="00270132"/>
    <w:rsid w:val="00270585"/>
    <w:rsid w:val="00270D4A"/>
    <w:rsid w:val="00270ECF"/>
    <w:rsid w:val="00272FDE"/>
    <w:rsid w:val="00273FFA"/>
    <w:rsid w:val="00274722"/>
    <w:rsid w:val="002755AB"/>
    <w:rsid w:val="0027629A"/>
    <w:rsid w:val="0028018C"/>
    <w:rsid w:val="0028040F"/>
    <w:rsid w:val="0028054B"/>
    <w:rsid w:val="00283DA7"/>
    <w:rsid w:val="00284722"/>
    <w:rsid w:val="00285485"/>
    <w:rsid w:val="00285B50"/>
    <w:rsid w:val="002876D6"/>
    <w:rsid w:val="00290115"/>
    <w:rsid w:val="0029128E"/>
    <w:rsid w:val="00291526"/>
    <w:rsid w:val="002922B5"/>
    <w:rsid w:val="002938BB"/>
    <w:rsid w:val="002947F2"/>
    <w:rsid w:val="002949D0"/>
    <w:rsid w:val="00295786"/>
    <w:rsid w:val="00295B68"/>
    <w:rsid w:val="00295E27"/>
    <w:rsid w:val="00295F48"/>
    <w:rsid w:val="00297C60"/>
    <w:rsid w:val="002A002B"/>
    <w:rsid w:val="002A00F8"/>
    <w:rsid w:val="002A106E"/>
    <w:rsid w:val="002A1558"/>
    <w:rsid w:val="002A17AD"/>
    <w:rsid w:val="002A1D88"/>
    <w:rsid w:val="002A2735"/>
    <w:rsid w:val="002A33FF"/>
    <w:rsid w:val="002A3F47"/>
    <w:rsid w:val="002A42CA"/>
    <w:rsid w:val="002A43A6"/>
    <w:rsid w:val="002A48D5"/>
    <w:rsid w:val="002A590C"/>
    <w:rsid w:val="002A7644"/>
    <w:rsid w:val="002B148C"/>
    <w:rsid w:val="002B5C86"/>
    <w:rsid w:val="002B6030"/>
    <w:rsid w:val="002B6B5A"/>
    <w:rsid w:val="002B7CC9"/>
    <w:rsid w:val="002C1002"/>
    <w:rsid w:val="002C1DDA"/>
    <w:rsid w:val="002C55E0"/>
    <w:rsid w:val="002C6EB3"/>
    <w:rsid w:val="002C7F51"/>
    <w:rsid w:val="002D0EAF"/>
    <w:rsid w:val="002D1059"/>
    <w:rsid w:val="002D1DBB"/>
    <w:rsid w:val="002D396F"/>
    <w:rsid w:val="002D651C"/>
    <w:rsid w:val="002E13AB"/>
    <w:rsid w:val="002E1897"/>
    <w:rsid w:val="002E1DE9"/>
    <w:rsid w:val="002E27FD"/>
    <w:rsid w:val="002E31A7"/>
    <w:rsid w:val="002E5A2C"/>
    <w:rsid w:val="002E70BF"/>
    <w:rsid w:val="002F056E"/>
    <w:rsid w:val="002F069E"/>
    <w:rsid w:val="002F168A"/>
    <w:rsid w:val="002F419D"/>
    <w:rsid w:val="002F5BA1"/>
    <w:rsid w:val="002F6AC6"/>
    <w:rsid w:val="002F7E4E"/>
    <w:rsid w:val="00302663"/>
    <w:rsid w:val="003037E5"/>
    <w:rsid w:val="003072A5"/>
    <w:rsid w:val="0030760D"/>
    <w:rsid w:val="00310198"/>
    <w:rsid w:val="003117C1"/>
    <w:rsid w:val="00311CC8"/>
    <w:rsid w:val="00312F4C"/>
    <w:rsid w:val="0031675A"/>
    <w:rsid w:val="00320C72"/>
    <w:rsid w:val="003237BA"/>
    <w:rsid w:val="003238C0"/>
    <w:rsid w:val="003241C7"/>
    <w:rsid w:val="003243A8"/>
    <w:rsid w:val="00326396"/>
    <w:rsid w:val="00327118"/>
    <w:rsid w:val="00331A33"/>
    <w:rsid w:val="00336CAD"/>
    <w:rsid w:val="00336F03"/>
    <w:rsid w:val="00337DEA"/>
    <w:rsid w:val="00337E51"/>
    <w:rsid w:val="00337EE6"/>
    <w:rsid w:val="00341C2A"/>
    <w:rsid w:val="00343D63"/>
    <w:rsid w:val="00343ECB"/>
    <w:rsid w:val="00344309"/>
    <w:rsid w:val="0034530C"/>
    <w:rsid w:val="003474E2"/>
    <w:rsid w:val="003479FF"/>
    <w:rsid w:val="00351C1C"/>
    <w:rsid w:val="0035246E"/>
    <w:rsid w:val="0035437E"/>
    <w:rsid w:val="00360F3E"/>
    <w:rsid w:val="0036115A"/>
    <w:rsid w:val="00362034"/>
    <w:rsid w:val="00366ED4"/>
    <w:rsid w:val="00367678"/>
    <w:rsid w:val="00367EDC"/>
    <w:rsid w:val="00372510"/>
    <w:rsid w:val="003802CB"/>
    <w:rsid w:val="0038105E"/>
    <w:rsid w:val="00385E13"/>
    <w:rsid w:val="00386760"/>
    <w:rsid w:val="0038732E"/>
    <w:rsid w:val="00387697"/>
    <w:rsid w:val="00387ACE"/>
    <w:rsid w:val="003902B0"/>
    <w:rsid w:val="00393457"/>
    <w:rsid w:val="00393F47"/>
    <w:rsid w:val="0039577A"/>
    <w:rsid w:val="00397BDA"/>
    <w:rsid w:val="003A03BF"/>
    <w:rsid w:val="003A0B33"/>
    <w:rsid w:val="003A24C1"/>
    <w:rsid w:val="003A4475"/>
    <w:rsid w:val="003A5180"/>
    <w:rsid w:val="003B3AF0"/>
    <w:rsid w:val="003B49F9"/>
    <w:rsid w:val="003B53E8"/>
    <w:rsid w:val="003B6314"/>
    <w:rsid w:val="003B6CEF"/>
    <w:rsid w:val="003C288A"/>
    <w:rsid w:val="003C2A05"/>
    <w:rsid w:val="003C38ED"/>
    <w:rsid w:val="003C392D"/>
    <w:rsid w:val="003C4EB3"/>
    <w:rsid w:val="003C5734"/>
    <w:rsid w:val="003C79D7"/>
    <w:rsid w:val="003D0912"/>
    <w:rsid w:val="003D2F5D"/>
    <w:rsid w:val="003D41EB"/>
    <w:rsid w:val="003D42C2"/>
    <w:rsid w:val="003D5A1E"/>
    <w:rsid w:val="003D736F"/>
    <w:rsid w:val="003E108A"/>
    <w:rsid w:val="003E2105"/>
    <w:rsid w:val="003E2286"/>
    <w:rsid w:val="003E2AA1"/>
    <w:rsid w:val="003E34EA"/>
    <w:rsid w:val="003E584A"/>
    <w:rsid w:val="003E5AD5"/>
    <w:rsid w:val="003E6F1A"/>
    <w:rsid w:val="003E726B"/>
    <w:rsid w:val="003F0146"/>
    <w:rsid w:val="003F067D"/>
    <w:rsid w:val="003F261F"/>
    <w:rsid w:val="003F7A50"/>
    <w:rsid w:val="003F7AE3"/>
    <w:rsid w:val="004003A6"/>
    <w:rsid w:val="00403020"/>
    <w:rsid w:val="00404AFB"/>
    <w:rsid w:val="004053C7"/>
    <w:rsid w:val="00405BE2"/>
    <w:rsid w:val="00407800"/>
    <w:rsid w:val="00412D28"/>
    <w:rsid w:val="00414803"/>
    <w:rsid w:val="004148AD"/>
    <w:rsid w:val="00415174"/>
    <w:rsid w:val="004152C6"/>
    <w:rsid w:val="004162CA"/>
    <w:rsid w:val="00417C7B"/>
    <w:rsid w:val="00420685"/>
    <w:rsid w:val="004227C5"/>
    <w:rsid w:val="00422C8B"/>
    <w:rsid w:val="00423466"/>
    <w:rsid w:val="00426D95"/>
    <w:rsid w:val="004270FC"/>
    <w:rsid w:val="004273C0"/>
    <w:rsid w:val="004278F8"/>
    <w:rsid w:val="00427C29"/>
    <w:rsid w:val="004317B3"/>
    <w:rsid w:val="004318EB"/>
    <w:rsid w:val="00431EA2"/>
    <w:rsid w:val="004320A2"/>
    <w:rsid w:val="004322C6"/>
    <w:rsid w:val="00432769"/>
    <w:rsid w:val="00432C59"/>
    <w:rsid w:val="004337C3"/>
    <w:rsid w:val="00433867"/>
    <w:rsid w:val="004343DB"/>
    <w:rsid w:val="0043460D"/>
    <w:rsid w:val="00435073"/>
    <w:rsid w:val="00437405"/>
    <w:rsid w:val="00437495"/>
    <w:rsid w:val="00437828"/>
    <w:rsid w:val="0044232F"/>
    <w:rsid w:val="00442A73"/>
    <w:rsid w:val="004437A8"/>
    <w:rsid w:val="0044480D"/>
    <w:rsid w:val="00446FD0"/>
    <w:rsid w:val="0045046F"/>
    <w:rsid w:val="00450DC3"/>
    <w:rsid w:val="0045174B"/>
    <w:rsid w:val="00452DCC"/>
    <w:rsid w:val="004572AB"/>
    <w:rsid w:val="00460301"/>
    <w:rsid w:val="0046067F"/>
    <w:rsid w:val="0046092D"/>
    <w:rsid w:val="004609AA"/>
    <w:rsid w:val="00462C60"/>
    <w:rsid w:val="004632DA"/>
    <w:rsid w:val="00464045"/>
    <w:rsid w:val="00466C63"/>
    <w:rsid w:val="00467CB3"/>
    <w:rsid w:val="00472CBA"/>
    <w:rsid w:val="00474116"/>
    <w:rsid w:val="00475B70"/>
    <w:rsid w:val="00476EDE"/>
    <w:rsid w:val="0048286E"/>
    <w:rsid w:val="00485159"/>
    <w:rsid w:val="004851C2"/>
    <w:rsid w:val="00485646"/>
    <w:rsid w:val="00485B4B"/>
    <w:rsid w:val="00491155"/>
    <w:rsid w:val="00491A71"/>
    <w:rsid w:val="0049200B"/>
    <w:rsid w:val="00492A05"/>
    <w:rsid w:val="0049356C"/>
    <w:rsid w:val="00495F47"/>
    <w:rsid w:val="004A10E5"/>
    <w:rsid w:val="004A145A"/>
    <w:rsid w:val="004A2DAB"/>
    <w:rsid w:val="004A3E88"/>
    <w:rsid w:val="004A40AD"/>
    <w:rsid w:val="004A6E8A"/>
    <w:rsid w:val="004A7315"/>
    <w:rsid w:val="004B04D9"/>
    <w:rsid w:val="004B0FDB"/>
    <w:rsid w:val="004B4C6E"/>
    <w:rsid w:val="004B6536"/>
    <w:rsid w:val="004B6EC4"/>
    <w:rsid w:val="004C1381"/>
    <w:rsid w:val="004C22B7"/>
    <w:rsid w:val="004C3C42"/>
    <w:rsid w:val="004C3C5C"/>
    <w:rsid w:val="004C49E8"/>
    <w:rsid w:val="004C54D7"/>
    <w:rsid w:val="004D0966"/>
    <w:rsid w:val="004D09D3"/>
    <w:rsid w:val="004D369E"/>
    <w:rsid w:val="004D4070"/>
    <w:rsid w:val="004D563D"/>
    <w:rsid w:val="004D6261"/>
    <w:rsid w:val="004E1C09"/>
    <w:rsid w:val="004E25CC"/>
    <w:rsid w:val="004E2AA9"/>
    <w:rsid w:val="004E30AA"/>
    <w:rsid w:val="004E7893"/>
    <w:rsid w:val="004F00BE"/>
    <w:rsid w:val="004F00D9"/>
    <w:rsid w:val="004F1745"/>
    <w:rsid w:val="004F2A1E"/>
    <w:rsid w:val="004F2A69"/>
    <w:rsid w:val="004F38FF"/>
    <w:rsid w:val="004F419E"/>
    <w:rsid w:val="004F5005"/>
    <w:rsid w:val="004F6795"/>
    <w:rsid w:val="004F7927"/>
    <w:rsid w:val="00500010"/>
    <w:rsid w:val="00500260"/>
    <w:rsid w:val="005003C6"/>
    <w:rsid w:val="00501607"/>
    <w:rsid w:val="00504F31"/>
    <w:rsid w:val="005051E0"/>
    <w:rsid w:val="005055A8"/>
    <w:rsid w:val="00505D11"/>
    <w:rsid w:val="00505D4E"/>
    <w:rsid w:val="00505E89"/>
    <w:rsid w:val="00506387"/>
    <w:rsid w:val="00506874"/>
    <w:rsid w:val="00510102"/>
    <w:rsid w:val="00510291"/>
    <w:rsid w:val="005106D9"/>
    <w:rsid w:val="00510F48"/>
    <w:rsid w:val="00511E4F"/>
    <w:rsid w:val="005148B2"/>
    <w:rsid w:val="00520E81"/>
    <w:rsid w:val="00523E0C"/>
    <w:rsid w:val="00524C0F"/>
    <w:rsid w:val="00526FC7"/>
    <w:rsid w:val="005275AF"/>
    <w:rsid w:val="0053042F"/>
    <w:rsid w:val="005313BB"/>
    <w:rsid w:val="00531850"/>
    <w:rsid w:val="00531AA9"/>
    <w:rsid w:val="0053215E"/>
    <w:rsid w:val="00534066"/>
    <w:rsid w:val="00534199"/>
    <w:rsid w:val="005364AF"/>
    <w:rsid w:val="0053796F"/>
    <w:rsid w:val="00537FD8"/>
    <w:rsid w:val="00540C9C"/>
    <w:rsid w:val="00541298"/>
    <w:rsid w:val="00541542"/>
    <w:rsid w:val="00542F20"/>
    <w:rsid w:val="00543818"/>
    <w:rsid w:val="0054518C"/>
    <w:rsid w:val="005500B3"/>
    <w:rsid w:val="00551A44"/>
    <w:rsid w:val="00551B77"/>
    <w:rsid w:val="005527AF"/>
    <w:rsid w:val="005560A8"/>
    <w:rsid w:val="00556FC5"/>
    <w:rsid w:val="005576C4"/>
    <w:rsid w:val="0056098F"/>
    <w:rsid w:val="00560EA3"/>
    <w:rsid w:val="00561246"/>
    <w:rsid w:val="00561802"/>
    <w:rsid w:val="005620C9"/>
    <w:rsid w:val="005625FF"/>
    <w:rsid w:val="005628BA"/>
    <w:rsid w:val="00566880"/>
    <w:rsid w:val="00570379"/>
    <w:rsid w:val="00570A27"/>
    <w:rsid w:val="00571454"/>
    <w:rsid w:val="0057255E"/>
    <w:rsid w:val="005747F7"/>
    <w:rsid w:val="00576C39"/>
    <w:rsid w:val="005778AC"/>
    <w:rsid w:val="00577E01"/>
    <w:rsid w:val="00581C00"/>
    <w:rsid w:val="005823DA"/>
    <w:rsid w:val="0058296C"/>
    <w:rsid w:val="005835A6"/>
    <w:rsid w:val="005843AF"/>
    <w:rsid w:val="005851A2"/>
    <w:rsid w:val="0058562D"/>
    <w:rsid w:val="00587161"/>
    <w:rsid w:val="00587C74"/>
    <w:rsid w:val="0059301C"/>
    <w:rsid w:val="00593BB5"/>
    <w:rsid w:val="0059677C"/>
    <w:rsid w:val="00597D8C"/>
    <w:rsid w:val="005A2241"/>
    <w:rsid w:val="005A3A59"/>
    <w:rsid w:val="005A4E58"/>
    <w:rsid w:val="005A65F5"/>
    <w:rsid w:val="005B0C36"/>
    <w:rsid w:val="005B1F4B"/>
    <w:rsid w:val="005B224D"/>
    <w:rsid w:val="005B3DEC"/>
    <w:rsid w:val="005B4B7A"/>
    <w:rsid w:val="005B4BA8"/>
    <w:rsid w:val="005B5B8D"/>
    <w:rsid w:val="005B7D6E"/>
    <w:rsid w:val="005C1281"/>
    <w:rsid w:val="005C2B93"/>
    <w:rsid w:val="005C7FA6"/>
    <w:rsid w:val="005D491B"/>
    <w:rsid w:val="005D5AE3"/>
    <w:rsid w:val="005D6233"/>
    <w:rsid w:val="005D7046"/>
    <w:rsid w:val="005E03AE"/>
    <w:rsid w:val="005E134F"/>
    <w:rsid w:val="005E1BBE"/>
    <w:rsid w:val="005E35E6"/>
    <w:rsid w:val="005E41C1"/>
    <w:rsid w:val="005E4B8A"/>
    <w:rsid w:val="005E5785"/>
    <w:rsid w:val="005E6A48"/>
    <w:rsid w:val="005F064D"/>
    <w:rsid w:val="005F39DC"/>
    <w:rsid w:val="005F3E95"/>
    <w:rsid w:val="005F5017"/>
    <w:rsid w:val="005F7084"/>
    <w:rsid w:val="00600BB9"/>
    <w:rsid w:val="0060172A"/>
    <w:rsid w:val="00606E3C"/>
    <w:rsid w:val="00610416"/>
    <w:rsid w:val="006111A2"/>
    <w:rsid w:val="00611A54"/>
    <w:rsid w:val="00611ABC"/>
    <w:rsid w:val="00612537"/>
    <w:rsid w:val="00613B86"/>
    <w:rsid w:val="00613BBC"/>
    <w:rsid w:val="00614613"/>
    <w:rsid w:val="0061466B"/>
    <w:rsid w:val="00614907"/>
    <w:rsid w:val="006247ED"/>
    <w:rsid w:val="0062491E"/>
    <w:rsid w:val="0062531F"/>
    <w:rsid w:val="00625440"/>
    <w:rsid w:val="0063249C"/>
    <w:rsid w:val="00635C5B"/>
    <w:rsid w:val="00636518"/>
    <w:rsid w:val="006372C3"/>
    <w:rsid w:val="006407C6"/>
    <w:rsid w:val="006448FD"/>
    <w:rsid w:val="00645A9E"/>
    <w:rsid w:val="00650C84"/>
    <w:rsid w:val="00651C5D"/>
    <w:rsid w:val="00652E8A"/>
    <w:rsid w:val="0065337E"/>
    <w:rsid w:val="00654C0A"/>
    <w:rsid w:val="00655F46"/>
    <w:rsid w:val="0065663B"/>
    <w:rsid w:val="00657E0B"/>
    <w:rsid w:val="00663566"/>
    <w:rsid w:val="00664F80"/>
    <w:rsid w:val="006657CE"/>
    <w:rsid w:val="00666153"/>
    <w:rsid w:val="00666931"/>
    <w:rsid w:val="00666F65"/>
    <w:rsid w:val="00671A16"/>
    <w:rsid w:val="0067326B"/>
    <w:rsid w:val="0067405B"/>
    <w:rsid w:val="00674D22"/>
    <w:rsid w:val="006761B1"/>
    <w:rsid w:val="00680146"/>
    <w:rsid w:val="00680312"/>
    <w:rsid w:val="00680818"/>
    <w:rsid w:val="00680BC8"/>
    <w:rsid w:val="00680C16"/>
    <w:rsid w:val="00682713"/>
    <w:rsid w:val="00684597"/>
    <w:rsid w:val="00684B5F"/>
    <w:rsid w:val="006852B2"/>
    <w:rsid w:val="006865BF"/>
    <w:rsid w:val="00687403"/>
    <w:rsid w:val="00692210"/>
    <w:rsid w:val="006938D3"/>
    <w:rsid w:val="006940B4"/>
    <w:rsid w:val="006960BD"/>
    <w:rsid w:val="006973A8"/>
    <w:rsid w:val="006A2A09"/>
    <w:rsid w:val="006A2EA7"/>
    <w:rsid w:val="006A3B91"/>
    <w:rsid w:val="006A3F81"/>
    <w:rsid w:val="006A4357"/>
    <w:rsid w:val="006A5303"/>
    <w:rsid w:val="006A670F"/>
    <w:rsid w:val="006B0DC0"/>
    <w:rsid w:val="006B25D3"/>
    <w:rsid w:val="006B304D"/>
    <w:rsid w:val="006B54D2"/>
    <w:rsid w:val="006B76A8"/>
    <w:rsid w:val="006C03E7"/>
    <w:rsid w:val="006C2C66"/>
    <w:rsid w:val="006C3AED"/>
    <w:rsid w:val="006C497C"/>
    <w:rsid w:val="006C5ACD"/>
    <w:rsid w:val="006C5BB2"/>
    <w:rsid w:val="006C742D"/>
    <w:rsid w:val="006C7E08"/>
    <w:rsid w:val="006C7FAA"/>
    <w:rsid w:val="006D0FEB"/>
    <w:rsid w:val="006D2592"/>
    <w:rsid w:val="006D2D0C"/>
    <w:rsid w:val="006D4482"/>
    <w:rsid w:val="006D4511"/>
    <w:rsid w:val="006D4FBF"/>
    <w:rsid w:val="006D5258"/>
    <w:rsid w:val="006D5F79"/>
    <w:rsid w:val="006D6091"/>
    <w:rsid w:val="006D677C"/>
    <w:rsid w:val="006D77A5"/>
    <w:rsid w:val="006D7997"/>
    <w:rsid w:val="006E0580"/>
    <w:rsid w:val="006E2B67"/>
    <w:rsid w:val="006E2C54"/>
    <w:rsid w:val="006E2D0E"/>
    <w:rsid w:val="006E2D94"/>
    <w:rsid w:val="006E3E1C"/>
    <w:rsid w:val="006E456D"/>
    <w:rsid w:val="006E5AF4"/>
    <w:rsid w:val="006E5D92"/>
    <w:rsid w:val="006E629D"/>
    <w:rsid w:val="006E6852"/>
    <w:rsid w:val="006E7453"/>
    <w:rsid w:val="006F1162"/>
    <w:rsid w:val="006F1266"/>
    <w:rsid w:val="006F1357"/>
    <w:rsid w:val="006F16CD"/>
    <w:rsid w:val="006F19AB"/>
    <w:rsid w:val="006F25CE"/>
    <w:rsid w:val="006F315E"/>
    <w:rsid w:val="006F5EFF"/>
    <w:rsid w:val="006F5F85"/>
    <w:rsid w:val="006F689F"/>
    <w:rsid w:val="007000C1"/>
    <w:rsid w:val="00700A05"/>
    <w:rsid w:val="0070260A"/>
    <w:rsid w:val="00702818"/>
    <w:rsid w:val="007053D5"/>
    <w:rsid w:val="007110B0"/>
    <w:rsid w:val="007110DB"/>
    <w:rsid w:val="00711B6D"/>
    <w:rsid w:val="00711CEA"/>
    <w:rsid w:val="00711EF5"/>
    <w:rsid w:val="00713B6E"/>
    <w:rsid w:val="00715B57"/>
    <w:rsid w:val="007165C1"/>
    <w:rsid w:val="007169E0"/>
    <w:rsid w:val="0071712D"/>
    <w:rsid w:val="00723101"/>
    <w:rsid w:val="0072547A"/>
    <w:rsid w:val="007265BE"/>
    <w:rsid w:val="0073170B"/>
    <w:rsid w:val="007318D3"/>
    <w:rsid w:val="00733274"/>
    <w:rsid w:val="00735CBA"/>
    <w:rsid w:val="00735F31"/>
    <w:rsid w:val="00737A12"/>
    <w:rsid w:val="00742825"/>
    <w:rsid w:val="00743106"/>
    <w:rsid w:val="00744567"/>
    <w:rsid w:val="007450C1"/>
    <w:rsid w:val="00745640"/>
    <w:rsid w:val="00746E33"/>
    <w:rsid w:val="007473F4"/>
    <w:rsid w:val="00750B54"/>
    <w:rsid w:val="00751687"/>
    <w:rsid w:val="00751D69"/>
    <w:rsid w:val="00751E5B"/>
    <w:rsid w:val="00751EB5"/>
    <w:rsid w:val="007530C0"/>
    <w:rsid w:val="00753C16"/>
    <w:rsid w:val="00753D7C"/>
    <w:rsid w:val="00755D15"/>
    <w:rsid w:val="00756F30"/>
    <w:rsid w:val="007576D7"/>
    <w:rsid w:val="00757ABD"/>
    <w:rsid w:val="0076018D"/>
    <w:rsid w:val="00760849"/>
    <w:rsid w:val="0076445E"/>
    <w:rsid w:val="0076469E"/>
    <w:rsid w:val="00764831"/>
    <w:rsid w:val="00764F13"/>
    <w:rsid w:val="0076517C"/>
    <w:rsid w:val="0076541D"/>
    <w:rsid w:val="00766162"/>
    <w:rsid w:val="00767D80"/>
    <w:rsid w:val="007702BA"/>
    <w:rsid w:val="007705EC"/>
    <w:rsid w:val="00772E53"/>
    <w:rsid w:val="007746C9"/>
    <w:rsid w:val="0077722F"/>
    <w:rsid w:val="007773DD"/>
    <w:rsid w:val="0077770E"/>
    <w:rsid w:val="00777E35"/>
    <w:rsid w:val="00777F63"/>
    <w:rsid w:val="00780076"/>
    <w:rsid w:val="0078118E"/>
    <w:rsid w:val="007835A1"/>
    <w:rsid w:val="0078411E"/>
    <w:rsid w:val="007867F8"/>
    <w:rsid w:val="00786D42"/>
    <w:rsid w:val="0079042F"/>
    <w:rsid w:val="007906E4"/>
    <w:rsid w:val="00791C6A"/>
    <w:rsid w:val="007922CA"/>
    <w:rsid w:val="00792FE5"/>
    <w:rsid w:val="007930F6"/>
    <w:rsid w:val="00795B19"/>
    <w:rsid w:val="00796014"/>
    <w:rsid w:val="0079675B"/>
    <w:rsid w:val="0079738E"/>
    <w:rsid w:val="007A1917"/>
    <w:rsid w:val="007A1E64"/>
    <w:rsid w:val="007A444A"/>
    <w:rsid w:val="007A5FCB"/>
    <w:rsid w:val="007A6401"/>
    <w:rsid w:val="007A6CBC"/>
    <w:rsid w:val="007B03F4"/>
    <w:rsid w:val="007B0A52"/>
    <w:rsid w:val="007B4452"/>
    <w:rsid w:val="007B452C"/>
    <w:rsid w:val="007B473D"/>
    <w:rsid w:val="007B513B"/>
    <w:rsid w:val="007B5C35"/>
    <w:rsid w:val="007B5F0C"/>
    <w:rsid w:val="007B7BBB"/>
    <w:rsid w:val="007C040C"/>
    <w:rsid w:val="007C2C37"/>
    <w:rsid w:val="007C4C89"/>
    <w:rsid w:val="007C5958"/>
    <w:rsid w:val="007C7D54"/>
    <w:rsid w:val="007D0EB0"/>
    <w:rsid w:val="007D1840"/>
    <w:rsid w:val="007D2BFA"/>
    <w:rsid w:val="007D377D"/>
    <w:rsid w:val="007D3FB9"/>
    <w:rsid w:val="007D4395"/>
    <w:rsid w:val="007D513C"/>
    <w:rsid w:val="007D66D8"/>
    <w:rsid w:val="007D6A39"/>
    <w:rsid w:val="007D7623"/>
    <w:rsid w:val="007E094A"/>
    <w:rsid w:val="007E223C"/>
    <w:rsid w:val="007E291B"/>
    <w:rsid w:val="007E5FA0"/>
    <w:rsid w:val="007E7080"/>
    <w:rsid w:val="007E76EB"/>
    <w:rsid w:val="007F3D6E"/>
    <w:rsid w:val="007F417A"/>
    <w:rsid w:val="007F4EC5"/>
    <w:rsid w:val="007F66A4"/>
    <w:rsid w:val="00801BDE"/>
    <w:rsid w:val="00801D27"/>
    <w:rsid w:val="008025B9"/>
    <w:rsid w:val="00803374"/>
    <w:rsid w:val="00803CF4"/>
    <w:rsid w:val="00804DAD"/>
    <w:rsid w:val="008063F3"/>
    <w:rsid w:val="00807206"/>
    <w:rsid w:val="0080786A"/>
    <w:rsid w:val="008105FA"/>
    <w:rsid w:val="008108C6"/>
    <w:rsid w:val="00810BFC"/>
    <w:rsid w:val="008152FB"/>
    <w:rsid w:val="00815B4D"/>
    <w:rsid w:val="00817D7C"/>
    <w:rsid w:val="008203AB"/>
    <w:rsid w:val="0082109B"/>
    <w:rsid w:val="008228EF"/>
    <w:rsid w:val="00825FA4"/>
    <w:rsid w:val="00826C69"/>
    <w:rsid w:val="00826F8B"/>
    <w:rsid w:val="00826FC3"/>
    <w:rsid w:val="00827AB6"/>
    <w:rsid w:val="00827D9A"/>
    <w:rsid w:val="00831AA2"/>
    <w:rsid w:val="00831CF2"/>
    <w:rsid w:val="00831D07"/>
    <w:rsid w:val="00832DB9"/>
    <w:rsid w:val="00835910"/>
    <w:rsid w:val="00835D38"/>
    <w:rsid w:val="008410C1"/>
    <w:rsid w:val="0084148B"/>
    <w:rsid w:val="0084390F"/>
    <w:rsid w:val="008443C2"/>
    <w:rsid w:val="00844A8F"/>
    <w:rsid w:val="008458C3"/>
    <w:rsid w:val="00845B2D"/>
    <w:rsid w:val="00847B9B"/>
    <w:rsid w:val="00847D49"/>
    <w:rsid w:val="008501A0"/>
    <w:rsid w:val="00851316"/>
    <w:rsid w:val="00852DEA"/>
    <w:rsid w:val="00853AEE"/>
    <w:rsid w:val="00853DEB"/>
    <w:rsid w:val="00854C56"/>
    <w:rsid w:val="00856215"/>
    <w:rsid w:val="008616EB"/>
    <w:rsid w:val="00861EF3"/>
    <w:rsid w:val="008624E1"/>
    <w:rsid w:val="0086322F"/>
    <w:rsid w:val="00864DB9"/>
    <w:rsid w:val="00865D44"/>
    <w:rsid w:val="00865D45"/>
    <w:rsid w:val="00865EDD"/>
    <w:rsid w:val="008716AC"/>
    <w:rsid w:val="00871BE8"/>
    <w:rsid w:val="008752B6"/>
    <w:rsid w:val="008755EC"/>
    <w:rsid w:val="00877A6E"/>
    <w:rsid w:val="00880591"/>
    <w:rsid w:val="008823B5"/>
    <w:rsid w:val="008824C5"/>
    <w:rsid w:val="00883B1D"/>
    <w:rsid w:val="008901CD"/>
    <w:rsid w:val="008912CE"/>
    <w:rsid w:val="008914FA"/>
    <w:rsid w:val="00891B89"/>
    <w:rsid w:val="00891DF4"/>
    <w:rsid w:val="008925F5"/>
    <w:rsid w:val="00893CB6"/>
    <w:rsid w:val="00893E6A"/>
    <w:rsid w:val="00894B37"/>
    <w:rsid w:val="00896AAD"/>
    <w:rsid w:val="00897041"/>
    <w:rsid w:val="008A0226"/>
    <w:rsid w:val="008A1EB3"/>
    <w:rsid w:val="008A2B8A"/>
    <w:rsid w:val="008A3280"/>
    <w:rsid w:val="008A3EFD"/>
    <w:rsid w:val="008A4070"/>
    <w:rsid w:val="008A59E8"/>
    <w:rsid w:val="008A5EAB"/>
    <w:rsid w:val="008B0C36"/>
    <w:rsid w:val="008B11E1"/>
    <w:rsid w:val="008B1B5A"/>
    <w:rsid w:val="008B4CF1"/>
    <w:rsid w:val="008B5286"/>
    <w:rsid w:val="008B533A"/>
    <w:rsid w:val="008B6726"/>
    <w:rsid w:val="008B7C2B"/>
    <w:rsid w:val="008B7ED6"/>
    <w:rsid w:val="008C01F2"/>
    <w:rsid w:val="008C1359"/>
    <w:rsid w:val="008C21F1"/>
    <w:rsid w:val="008C6549"/>
    <w:rsid w:val="008D0626"/>
    <w:rsid w:val="008D1B12"/>
    <w:rsid w:val="008D2E21"/>
    <w:rsid w:val="008D2EE3"/>
    <w:rsid w:val="008D2EEF"/>
    <w:rsid w:val="008D35A6"/>
    <w:rsid w:val="008D3A74"/>
    <w:rsid w:val="008D4605"/>
    <w:rsid w:val="008D469B"/>
    <w:rsid w:val="008D713B"/>
    <w:rsid w:val="008D7EAD"/>
    <w:rsid w:val="008E04C4"/>
    <w:rsid w:val="008E06A1"/>
    <w:rsid w:val="008E17B4"/>
    <w:rsid w:val="008E1D2E"/>
    <w:rsid w:val="008E2EB1"/>
    <w:rsid w:val="008E44E1"/>
    <w:rsid w:val="008E4834"/>
    <w:rsid w:val="008E485E"/>
    <w:rsid w:val="008E5C55"/>
    <w:rsid w:val="008E6E61"/>
    <w:rsid w:val="008F224A"/>
    <w:rsid w:val="008F567B"/>
    <w:rsid w:val="008F5E9A"/>
    <w:rsid w:val="008F7179"/>
    <w:rsid w:val="008F73CA"/>
    <w:rsid w:val="008F78B5"/>
    <w:rsid w:val="009013DC"/>
    <w:rsid w:val="009016E5"/>
    <w:rsid w:val="00901EC7"/>
    <w:rsid w:val="009029CD"/>
    <w:rsid w:val="00903035"/>
    <w:rsid w:val="009032D0"/>
    <w:rsid w:val="00903432"/>
    <w:rsid w:val="009039D6"/>
    <w:rsid w:val="0090402F"/>
    <w:rsid w:val="00904E20"/>
    <w:rsid w:val="009050FD"/>
    <w:rsid w:val="00905D30"/>
    <w:rsid w:val="009065DE"/>
    <w:rsid w:val="009069C8"/>
    <w:rsid w:val="00910576"/>
    <w:rsid w:val="00911FA3"/>
    <w:rsid w:val="00912391"/>
    <w:rsid w:val="00913446"/>
    <w:rsid w:val="0091353F"/>
    <w:rsid w:val="0091446F"/>
    <w:rsid w:val="00914CA0"/>
    <w:rsid w:val="00920E10"/>
    <w:rsid w:val="009218CA"/>
    <w:rsid w:val="00922146"/>
    <w:rsid w:val="00923525"/>
    <w:rsid w:val="009248BF"/>
    <w:rsid w:val="00925077"/>
    <w:rsid w:val="00925A12"/>
    <w:rsid w:val="00925C0B"/>
    <w:rsid w:val="00925CF5"/>
    <w:rsid w:val="009269D0"/>
    <w:rsid w:val="00927091"/>
    <w:rsid w:val="009274E4"/>
    <w:rsid w:val="00932997"/>
    <w:rsid w:val="00932E6C"/>
    <w:rsid w:val="009340CD"/>
    <w:rsid w:val="0093446C"/>
    <w:rsid w:val="00934AF5"/>
    <w:rsid w:val="00934F8B"/>
    <w:rsid w:val="009355C0"/>
    <w:rsid w:val="00937A03"/>
    <w:rsid w:val="00937C96"/>
    <w:rsid w:val="009421B0"/>
    <w:rsid w:val="00943F8D"/>
    <w:rsid w:val="00944A0B"/>
    <w:rsid w:val="00944BC4"/>
    <w:rsid w:val="009459A0"/>
    <w:rsid w:val="00945DBD"/>
    <w:rsid w:val="0094664E"/>
    <w:rsid w:val="0095014E"/>
    <w:rsid w:val="00950A63"/>
    <w:rsid w:val="00950B8A"/>
    <w:rsid w:val="00950BCB"/>
    <w:rsid w:val="00953624"/>
    <w:rsid w:val="00955CE2"/>
    <w:rsid w:val="009566D3"/>
    <w:rsid w:val="009611F5"/>
    <w:rsid w:val="00961E66"/>
    <w:rsid w:val="00962566"/>
    <w:rsid w:val="00965F68"/>
    <w:rsid w:val="0096773A"/>
    <w:rsid w:val="0097121B"/>
    <w:rsid w:val="00972C92"/>
    <w:rsid w:val="00973156"/>
    <w:rsid w:val="00975D7D"/>
    <w:rsid w:val="00976436"/>
    <w:rsid w:val="0097669F"/>
    <w:rsid w:val="00976845"/>
    <w:rsid w:val="00976C60"/>
    <w:rsid w:val="0097742F"/>
    <w:rsid w:val="0098033E"/>
    <w:rsid w:val="009811C0"/>
    <w:rsid w:val="00981D0B"/>
    <w:rsid w:val="00981F02"/>
    <w:rsid w:val="00982824"/>
    <w:rsid w:val="00982F19"/>
    <w:rsid w:val="0098384A"/>
    <w:rsid w:val="00984077"/>
    <w:rsid w:val="009841A1"/>
    <w:rsid w:val="0098515F"/>
    <w:rsid w:val="00985CCF"/>
    <w:rsid w:val="0098639A"/>
    <w:rsid w:val="009873CF"/>
    <w:rsid w:val="00987666"/>
    <w:rsid w:val="00987EDA"/>
    <w:rsid w:val="00990335"/>
    <w:rsid w:val="00990C90"/>
    <w:rsid w:val="009910FB"/>
    <w:rsid w:val="00992087"/>
    <w:rsid w:val="00993299"/>
    <w:rsid w:val="00995E26"/>
    <w:rsid w:val="00996B3B"/>
    <w:rsid w:val="00997E76"/>
    <w:rsid w:val="00997EBD"/>
    <w:rsid w:val="00997F18"/>
    <w:rsid w:val="009A5A55"/>
    <w:rsid w:val="009A73C6"/>
    <w:rsid w:val="009A79B9"/>
    <w:rsid w:val="009B0FB0"/>
    <w:rsid w:val="009B0FE8"/>
    <w:rsid w:val="009B396B"/>
    <w:rsid w:val="009B596F"/>
    <w:rsid w:val="009B61EB"/>
    <w:rsid w:val="009B74DD"/>
    <w:rsid w:val="009C212D"/>
    <w:rsid w:val="009C3346"/>
    <w:rsid w:val="009C53F8"/>
    <w:rsid w:val="009C676E"/>
    <w:rsid w:val="009C68DC"/>
    <w:rsid w:val="009C6ABD"/>
    <w:rsid w:val="009D2082"/>
    <w:rsid w:val="009D705B"/>
    <w:rsid w:val="009D7C1C"/>
    <w:rsid w:val="009E01D2"/>
    <w:rsid w:val="009E1655"/>
    <w:rsid w:val="009E174D"/>
    <w:rsid w:val="009E2CB9"/>
    <w:rsid w:val="009E306D"/>
    <w:rsid w:val="009E4729"/>
    <w:rsid w:val="009E64C5"/>
    <w:rsid w:val="009F059C"/>
    <w:rsid w:val="009F1D28"/>
    <w:rsid w:val="009F4436"/>
    <w:rsid w:val="009F4E13"/>
    <w:rsid w:val="009F4FA8"/>
    <w:rsid w:val="009F57AC"/>
    <w:rsid w:val="009F5F19"/>
    <w:rsid w:val="009F5F26"/>
    <w:rsid w:val="009F7E59"/>
    <w:rsid w:val="00A01015"/>
    <w:rsid w:val="00A01632"/>
    <w:rsid w:val="00A016E0"/>
    <w:rsid w:val="00A01FC6"/>
    <w:rsid w:val="00A026CC"/>
    <w:rsid w:val="00A02E81"/>
    <w:rsid w:val="00A03A2B"/>
    <w:rsid w:val="00A03D76"/>
    <w:rsid w:val="00A04281"/>
    <w:rsid w:val="00A04608"/>
    <w:rsid w:val="00A07611"/>
    <w:rsid w:val="00A10FC8"/>
    <w:rsid w:val="00A128AA"/>
    <w:rsid w:val="00A13770"/>
    <w:rsid w:val="00A14BA1"/>
    <w:rsid w:val="00A155D1"/>
    <w:rsid w:val="00A15967"/>
    <w:rsid w:val="00A15AC0"/>
    <w:rsid w:val="00A16488"/>
    <w:rsid w:val="00A2001B"/>
    <w:rsid w:val="00A20324"/>
    <w:rsid w:val="00A20B60"/>
    <w:rsid w:val="00A21D41"/>
    <w:rsid w:val="00A22B7B"/>
    <w:rsid w:val="00A249B3"/>
    <w:rsid w:val="00A25096"/>
    <w:rsid w:val="00A25DAA"/>
    <w:rsid w:val="00A26947"/>
    <w:rsid w:val="00A2706D"/>
    <w:rsid w:val="00A27CF5"/>
    <w:rsid w:val="00A312D0"/>
    <w:rsid w:val="00A330AB"/>
    <w:rsid w:val="00A355CA"/>
    <w:rsid w:val="00A36F73"/>
    <w:rsid w:val="00A401F2"/>
    <w:rsid w:val="00A40405"/>
    <w:rsid w:val="00A40AE1"/>
    <w:rsid w:val="00A40BBE"/>
    <w:rsid w:val="00A44164"/>
    <w:rsid w:val="00A447D5"/>
    <w:rsid w:val="00A466F9"/>
    <w:rsid w:val="00A510FC"/>
    <w:rsid w:val="00A51514"/>
    <w:rsid w:val="00A52B87"/>
    <w:rsid w:val="00A5334B"/>
    <w:rsid w:val="00A53D60"/>
    <w:rsid w:val="00A5433D"/>
    <w:rsid w:val="00A57208"/>
    <w:rsid w:val="00A6031C"/>
    <w:rsid w:val="00A60EAB"/>
    <w:rsid w:val="00A617E1"/>
    <w:rsid w:val="00A63CEA"/>
    <w:rsid w:val="00A650AD"/>
    <w:rsid w:val="00A66AAA"/>
    <w:rsid w:val="00A66D8E"/>
    <w:rsid w:val="00A71C8E"/>
    <w:rsid w:val="00A72450"/>
    <w:rsid w:val="00A73434"/>
    <w:rsid w:val="00A74253"/>
    <w:rsid w:val="00A75CA9"/>
    <w:rsid w:val="00A81535"/>
    <w:rsid w:val="00A81C7C"/>
    <w:rsid w:val="00A8257D"/>
    <w:rsid w:val="00A82C54"/>
    <w:rsid w:val="00A82D25"/>
    <w:rsid w:val="00A82DC2"/>
    <w:rsid w:val="00A83CFB"/>
    <w:rsid w:val="00A85D5D"/>
    <w:rsid w:val="00A861BC"/>
    <w:rsid w:val="00A879EF"/>
    <w:rsid w:val="00A910E2"/>
    <w:rsid w:val="00A915B8"/>
    <w:rsid w:val="00A91BD3"/>
    <w:rsid w:val="00A91F76"/>
    <w:rsid w:val="00A923EA"/>
    <w:rsid w:val="00A92BE2"/>
    <w:rsid w:val="00A95972"/>
    <w:rsid w:val="00A96903"/>
    <w:rsid w:val="00A97A9F"/>
    <w:rsid w:val="00A97B4B"/>
    <w:rsid w:val="00A97C6B"/>
    <w:rsid w:val="00A97D7A"/>
    <w:rsid w:val="00AA2628"/>
    <w:rsid w:val="00AA2F01"/>
    <w:rsid w:val="00AA46EA"/>
    <w:rsid w:val="00AA6B2C"/>
    <w:rsid w:val="00AA6F32"/>
    <w:rsid w:val="00AA7136"/>
    <w:rsid w:val="00AB029F"/>
    <w:rsid w:val="00AB099B"/>
    <w:rsid w:val="00AB3124"/>
    <w:rsid w:val="00AB350D"/>
    <w:rsid w:val="00AB3710"/>
    <w:rsid w:val="00AB4876"/>
    <w:rsid w:val="00AB570B"/>
    <w:rsid w:val="00AB71C0"/>
    <w:rsid w:val="00AB773E"/>
    <w:rsid w:val="00AB781A"/>
    <w:rsid w:val="00AC0D8C"/>
    <w:rsid w:val="00AC1127"/>
    <w:rsid w:val="00AC261E"/>
    <w:rsid w:val="00AC27EB"/>
    <w:rsid w:val="00AC2CB9"/>
    <w:rsid w:val="00AC3AEE"/>
    <w:rsid w:val="00AC6D9B"/>
    <w:rsid w:val="00AC6E62"/>
    <w:rsid w:val="00AC7C55"/>
    <w:rsid w:val="00AC7DD9"/>
    <w:rsid w:val="00AD011B"/>
    <w:rsid w:val="00AD054D"/>
    <w:rsid w:val="00AD15C0"/>
    <w:rsid w:val="00AD1AD8"/>
    <w:rsid w:val="00AD4718"/>
    <w:rsid w:val="00AD475E"/>
    <w:rsid w:val="00AD5030"/>
    <w:rsid w:val="00AD538C"/>
    <w:rsid w:val="00AD5A90"/>
    <w:rsid w:val="00AD61C1"/>
    <w:rsid w:val="00AD681A"/>
    <w:rsid w:val="00AD6B51"/>
    <w:rsid w:val="00AD7040"/>
    <w:rsid w:val="00AD71BB"/>
    <w:rsid w:val="00AE1910"/>
    <w:rsid w:val="00AE318C"/>
    <w:rsid w:val="00AE5F4B"/>
    <w:rsid w:val="00AE7892"/>
    <w:rsid w:val="00AF0227"/>
    <w:rsid w:val="00AF2672"/>
    <w:rsid w:val="00AF41BE"/>
    <w:rsid w:val="00AF46B8"/>
    <w:rsid w:val="00AF5D99"/>
    <w:rsid w:val="00AF6366"/>
    <w:rsid w:val="00B00C82"/>
    <w:rsid w:val="00B01717"/>
    <w:rsid w:val="00B048EA"/>
    <w:rsid w:val="00B04AF1"/>
    <w:rsid w:val="00B05815"/>
    <w:rsid w:val="00B06361"/>
    <w:rsid w:val="00B0715F"/>
    <w:rsid w:val="00B07248"/>
    <w:rsid w:val="00B10088"/>
    <w:rsid w:val="00B10EA7"/>
    <w:rsid w:val="00B12C18"/>
    <w:rsid w:val="00B13E76"/>
    <w:rsid w:val="00B13F60"/>
    <w:rsid w:val="00B14747"/>
    <w:rsid w:val="00B14D57"/>
    <w:rsid w:val="00B154CE"/>
    <w:rsid w:val="00B21050"/>
    <w:rsid w:val="00B221D2"/>
    <w:rsid w:val="00B22F48"/>
    <w:rsid w:val="00B2366B"/>
    <w:rsid w:val="00B24D7E"/>
    <w:rsid w:val="00B253A6"/>
    <w:rsid w:val="00B258F7"/>
    <w:rsid w:val="00B26968"/>
    <w:rsid w:val="00B27A1A"/>
    <w:rsid w:val="00B30111"/>
    <w:rsid w:val="00B3025A"/>
    <w:rsid w:val="00B3039E"/>
    <w:rsid w:val="00B303EE"/>
    <w:rsid w:val="00B31DEE"/>
    <w:rsid w:val="00B320FD"/>
    <w:rsid w:val="00B321A3"/>
    <w:rsid w:val="00B325EE"/>
    <w:rsid w:val="00B32C39"/>
    <w:rsid w:val="00B33618"/>
    <w:rsid w:val="00B34A51"/>
    <w:rsid w:val="00B352C5"/>
    <w:rsid w:val="00B35D62"/>
    <w:rsid w:val="00B3665A"/>
    <w:rsid w:val="00B36E57"/>
    <w:rsid w:val="00B379F3"/>
    <w:rsid w:val="00B4135B"/>
    <w:rsid w:val="00B417D2"/>
    <w:rsid w:val="00B41D7C"/>
    <w:rsid w:val="00B434C5"/>
    <w:rsid w:val="00B45EEE"/>
    <w:rsid w:val="00B469F2"/>
    <w:rsid w:val="00B473DD"/>
    <w:rsid w:val="00B476AA"/>
    <w:rsid w:val="00B47B1F"/>
    <w:rsid w:val="00B500C8"/>
    <w:rsid w:val="00B5098C"/>
    <w:rsid w:val="00B50C3E"/>
    <w:rsid w:val="00B50FAF"/>
    <w:rsid w:val="00B514A4"/>
    <w:rsid w:val="00B51CCE"/>
    <w:rsid w:val="00B53742"/>
    <w:rsid w:val="00B54EE4"/>
    <w:rsid w:val="00B55A1F"/>
    <w:rsid w:val="00B5614E"/>
    <w:rsid w:val="00B56303"/>
    <w:rsid w:val="00B56723"/>
    <w:rsid w:val="00B569BE"/>
    <w:rsid w:val="00B6047F"/>
    <w:rsid w:val="00B605A8"/>
    <w:rsid w:val="00B64A65"/>
    <w:rsid w:val="00B65042"/>
    <w:rsid w:val="00B678D4"/>
    <w:rsid w:val="00B70B44"/>
    <w:rsid w:val="00B70B9A"/>
    <w:rsid w:val="00B70F2C"/>
    <w:rsid w:val="00B71010"/>
    <w:rsid w:val="00B711DE"/>
    <w:rsid w:val="00B71262"/>
    <w:rsid w:val="00B71C92"/>
    <w:rsid w:val="00B750C6"/>
    <w:rsid w:val="00B75185"/>
    <w:rsid w:val="00B75880"/>
    <w:rsid w:val="00B76ABA"/>
    <w:rsid w:val="00B76EA1"/>
    <w:rsid w:val="00B81551"/>
    <w:rsid w:val="00B828E7"/>
    <w:rsid w:val="00B83F3A"/>
    <w:rsid w:val="00B84E00"/>
    <w:rsid w:val="00B85936"/>
    <w:rsid w:val="00B86D42"/>
    <w:rsid w:val="00B871BA"/>
    <w:rsid w:val="00B904C3"/>
    <w:rsid w:val="00B932A1"/>
    <w:rsid w:val="00B94799"/>
    <w:rsid w:val="00B95353"/>
    <w:rsid w:val="00B96214"/>
    <w:rsid w:val="00BA205C"/>
    <w:rsid w:val="00BA4E67"/>
    <w:rsid w:val="00BB02BA"/>
    <w:rsid w:val="00BB0B29"/>
    <w:rsid w:val="00BB1011"/>
    <w:rsid w:val="00BB1B6E"/>
    <w:rsid w:val="00BB3A38"/>
    <w:rsid w:val="00BB5A37"/>
    <w:rsid w:val="00BB5FAC"/>
    <w:rsid w:val="00BB6057"/>
    <w:rsid w:val="00BB644C"/>
    <w:rsid w:val="00BB7B5B"/>
    <w:rsid w:val="00BC03F7"/>
    <w:rsid w:val="00BC0817"/>
    <w:rsid w:val="00BC17AA"/>
    <w:rsid w:val="00BC4067"/>
    <w:rsid w:val="00BC6702"/>
    <w:rsid w:val="00BD05FD"/>
    <w:rsid w:val="00BD0A8E"/>
    <w:rsid w:val="00BD3498"/>
    <w:rsid w:val="00BD34B3"/>
    <w:rsid w:val="00BD3EB4"/>
    <w:rsid w:val="00BD44B0"/>
    <w:rsid w:val="00BD5EFB"/>
    <w:rsid w:val="00BD7FAE"/>
    <w:rsid w:val="00BE2D2A"/>
    <w:rsid w:val="00BE3047"/>
    <w:rsid w:val="00BE418B"/>
    <w:rsid w:val="00BE46AC"/>
    <w:rsid w:val="00BE63CF"/>
    <w:rsid w:val="00BE64CC"/>
    <w:rsid w:val="00BE6696"/>
    <w:rsid w:val="00BE7278"/>
    <w:rsid w:val="00BF00EC"/>
    <w:rsid w:val="00BF0E57"/>
    <w:rsid w:val="00BF2A01"/>
    <w:rsid w:val="00BF2D57"/>
    <w:rsid w:val="00BF4454"/>
    <w:rsid w:val="00BF6E6E"/>
    <w:rsid w:val="00BF7D8B"/>
    <w:rsid w:val="00C00138"/>
    <w:rsid w:val="00C01565"/>
    <w:rsid w:val="00C0403C"/>
    <w:rsid w:val="00C0591C"/>
    <w:rsid w:val="00C07961"/>
    <w:rsid w:val="00C11400"/>
    <w:rsid w:val="00C13DDC"/>
    <w:rsid w:val="00C148DB"/>
    <w:rsid w:val="00C14B88"/>
    <w:rsid w:val="00C15254"/>
    <w:rsid w:val="00C159D2"/>
    <w:rsid w:val="00C16F10"/>
    <w:rsid w:val="00C201F4"/>
    <w:rsid w:val="00C2063C"/>
    <w:rsid w:val="00C22126"/>
    <w:rsid w:val="00C23607"/>
    <w:rsid w:val="00C23B5A"/>
    <w:rsid w:val="00C23D66"/>
    <w:rsid w:val="00C24581"/>
    <w:rsid w:val="00C2549D"/>
    <w:rsid w:val="00C32137"/>
    <w:rsid w:val="00C34F77"/>
    <w:rsid w:val="00C36362"/>
    <w:rsid w:val="00C37543"/>
    <w:rsid w:val="00C4093B"/>
    <w:rsid w:val="00C410F1"/>
    <w:rsid w:val="00C411C0"/>
    <w:rsid w:val="00C432B0"/>
    <w:rsid w:val="00C432BF"/>
    <w:rsid w:val="00C4457D"/>
    <w:rsid w:val="00C450FF"/>
    <w:rsid w:val="00C4632F"/>
    <w:rsid w:val="00C4644D"/>
    <w:rsid w:val="00C473F0"/>
    <w:rsid w:val="00C50443"/>
    <w:rsid w:val="00C50F06"/>
    <w:rsid w:val="00C50F77"/>
    <w:rsid w:val="00C51C99"/>
    <w:rsid w:val="00C569BB"/>
    <w:rsid w:val="00C571E8"/>
    <w:rsid w:val="00C57934"/>
    <w:rsid w:val="00C61102"/>
    <w:rsid w:val="00C62AEE"/>
    <w:rsid w:val="00C66E09"/>
    <w:rsid w:val="00C7095C"/>
    <w:rsid w:val="00C750FE"/>
    <w:rsid w:val="00C75F97"/>
    <w:rsid w:val="00C7661E"/>
    <w:rsid w:val="00C8196B"/>
    <w:rsid w:val="00C830D1"/>
    <w:rsid w:val="00C84EC4"/>
    <w:rsid w:val="00C85A66"/>
    <w:rsid w:val="00C85DA4"/>
    <w:rsid w:val="00C87A4C"/>
    <w:rsid w:val="00C87E12"/>
    <w:rsid w:val="00C903E5"/>
    <w:rsid w:val="00C9103F"/>
    <w:rsid w:val="00C91BD2"/>
    <w:rsid w:val="00C92EBF"/>
    <w:rsid w:val="00C938B9"/>
    <w:rsid w:val="00C93CC2"/>
    <w:rsid w:val="00C95A9F"/>
    <w:rsid w:val="00C97397"/>
    <w:rsid w:val="00C974AF"/>
    <w:rsid w:val="00CA0428"/>
    <w:rsid w:val="00CA079E"/>
    <w:rsid w:val="00CA0D44"/>
    <w:rsid w:val="00CA1315"/>
    <w:rsid w:val="00CA152C"/>
    <w:rsid w:val="00CA1CCC"/>
    <w:rsid w:val="00CA3989"/>
    <w:rsid w:val="00CA51B2"/>
    <w:rsid w:val="00CA5C40"/>
    <w:rsid w:val="00CA5FD3"/>
    <w:rsid w:val="00CA63D0"/>
    <w:rsid w:val="00CA688C"/>
    <w:rsid w:val="00CB0641"/>
    <w:rsid w:val="00CB3BBC"/>
    <w:rsid w:val="00CB4AC3"/>
    <w:rsid w:val="00CB57A1"/>
    <w:rsid w:val="00CC0468"/>
    <w:rsid w:val="00CC0E22"/>
    <w:rsid w:val="00CC1009"/>
    <w:rsid w:val="00CC1595"/>
    <w:rsid w:val="00CC1E83"/>
    <w:rsid w:val="00CC2AC6"/>
    <w:rsid w:val="00CC47DE"/>
    <w:rsid w:val="00CC6270"/>
    <w:rsid w:val="00CC6714"/>
    <w:rsid w:val="00CD183B"/>
    <w:rsid w:val="00CD213A"/>
    <w:rsid w:val="00CD22EF"/>
    <w:rsid w:val="00CD2E49"/>
    <w:rsid w:val="00CD3786"/>
    <w:rsid w:val="00CD52B7"/>
    <w:rsid w:val="00CD6373"/>
    <w:rsid w:val="00CD72A6"/>
    <w:rsid w:val="00CE1195"/>
    <w:rsid w:val="00CE1374"/>
    <w:rsid w:val="00CE1E36"/>
    <w:rsid w:val="00CE5F3B"/>
    <w:rsid w:val="00CE77E7"/>
    <w:rsid w:val="00CF11FB"/>
    <w:rsid w:val="00CF13F6"/>
    <w:rsid w:val="00CF5801"/>
    <w:rsid w:val="00CF5BD8"/>
    <w:rsid w:val="00CF5E03"/>
    <w:rsid w:val="00CF675B"/>
    <w:rsid w:val="00D00E6A"/>
    <w:rsid w:val="00D02918"/>
    <w:rsid w:val="00D04BFB"/>
    <w:rsid w:val="00D050A5"/>
    <w:rsid w:val="00D06EFC"/>
    <w:rsid w:val="00D0726A"/>
    <w:rsid w:val="00D07F4B"/>
    <w:rsid w:val="00D132D4"/>
    <w:rsid w:val="00D13407"/>
    <w:rsid w:val="00D1355C"/>
    <w:rsid w:val="00D13E53"/>
    <w:rsid w:val="00D1471C"/>
    <w:rsid w:val="00D150D3"/>
    <w:rsid w:val="00D161DE"/>
    <w:rsid w:val="00D16F73"/>
    <w:rsid w:val="00D17CE5"/>
    <w:rsid w:val="00D205DB"/>
    <w:rsid w:val="00D2149E"/>
    <w:rsid w:val="00D23DA7"/>
    <w:rsid w:val="00D24E0B"/>
    <w:rsid w:val="00D26550"/>
    <w:rsid w:val="00D269E2"/>
    <w:rsid w:val="00D277AC"/>
    <w:rsid w:val="00D331A3"/>
    <w:rsid w:val="00D3353B"/>
    <w:rsid w:val="00D34013"/>
    <w:rsid w:val="00D35FE8"/>
    <w:rsid w:val="00D3756A"/>
    <w:rsid w:val="00D412C1"/>
    <w:rsid w:val="00D4293C"/>
    <w:rsid w:val="00D43805"/>
    <w:rsid w:val="00D44469"/>
    <w:rsid w:val="00D4459C"/>
    <w:rsid w:val="00D4573A"/>
    <w:rsid w:val="00D45AB6"/>
    <w:rsid w:val="00D461AB"/>
    <w:rsid w:val="00D46D09"/>
    <w:rsid w:val="00D4783C"/>
    <w:rsid w:val="00D50831"/>
    <w:rsid w:val="00D50F58"/>
    <w:rsid w:val="00D50F72"/>
    <w:rsid w:val="00D5196D"/>
    <w:rsid w:val="00D519A1"/>
    <w:rsid w:val="00D52C71"/>
    <w:rsid w:val="00D5526A"/>
    <w:rsid w:val="00D56272"/>
    <w:rsid w:val="00D579EE"/>
    <w:rsid w:val="00D57B2B"/>
    <w:rsid w:val="00D61047"/>
    <w:rsid w:val="00D6229C"/>
    <w:rsid w:val="00D623C5"/>
    <w:rsid w:val="00D64E7C"/>
    <w:rsid w:val="00D66A79"/>
    <w:rsid w:val="00D67330"/>
    <w:rsid w:val="00D73862"/>
    <w:rsid w:val="00D75249"/>
    <w:rsid w:val="00D76501"/>
    <w:rsid w:val="00D7698A"/>
    <w:rsid w:val="00D77BCC"/>
    <w:rsid w:val="00D80603"/>
    <w:rsid w:val="00D80AE8"/>
    <w:rsid w:val="00D80B86"/>
    <w:rsid w:val="00D83526"/>
    <w:rsid w:val="00D83804"/>
    <w:rsid w:val="00D87A58"/>
    <w:rsid w:val="00D87AAD"/>
    <w:rsid w:val="00D87B4F"/>
    <w:rsid w:val="00D90216"/>
    <w:rsid w:val="00D91327"/>
    <w:rsid w:val="00D91883"/>
    <w:rsid w:val="00D91C1D"/>
    <w:rsid w:val="00D93799"/>
    <w:rsid w:val="00D93E12"/>
    <w:rsid w:val="00D9605B"/>
    <w:rsid w:val="00D97740"/>
    <w:rsid w:val="00DA0EB2"/>
    <w:rsid w:val="00DA1563"/>
    <w:rsid w:val="00DA1AF3"/>
    <w:rsid w:val="00DA1F5A"/>
    <w:rsid w:val="00DA542A"/>
    <w:rsid w:val="00DA5DDD"/>
    <w:rsid w:val="00DA6D5B"/>
    <w:rsid w:val="00DA77B4"/>
    <w:rsid w:val="00DA7DC3"/>
    <w:rsid w:val="00DB004B"/>
    <w:rsid w:val="00DB1A67"/>
    <w:rsid w:val="00DB346D"/>
    <w:rsid w:val="00DB5FEF"/>
    <w:rsid w:val="00DB6951"/>
    <w:rsid w:val="00DB6B4C"/>
    <w:rsid w:val="00DB6CAE"/>
    <w:rsid w:val="00DB7066"/>
    <w:rsid w:val="00DC1851"/>
    <w:rsid w:val="00DC355B"/>
    <w:rsid w:val="00DC71EC"/>
    <w:rsid w:val="00DD0049"/>
    <w:rsid w:val="00DD0A1E"/>
    <w:rsid w:val="00DD23FA"/>
    <w:rsid w:val="00DD3780"/>
    <w:rsid w:val="00DD4DBF"/>
    <w:rsid w:val="00DD5271"/>
    <w:rsid w:val="00DE1A94"/>
    <w:rsid w:val="00DE2D26"/>
    <w:rsid w:val="00DE3D65"/>
    <w:rsid w:val="00DE62D0"/>
    <w:rsid w:val="00DF0562"/>
    <w:rsid w:val="00DF0EB3"/>
    <w:rsid w:val="00DF3ACC"/>
    <w:rsid w:val="00DF7D14"/>
    <w:rsid w:val="00E00462"/>
    <w:rsid w:val="00E016F2"/>
    <w:rsid w:val="00E01C32"/>
    <w:rsid w:val="00E0321F"/>
    <w:rsid w:val="00E032F0"/>
    <w:rsid w:val="00E03AC7"/>
    <w:rsid w:val="00E05C4C"/>
    <w:rsid w:val="00E06CA2"/>
    <w:rsid w:val="00E06F03"/>
    <w:rsid w:val="00E07393"/>
    <w:rsid w:val="00E107BD"/>
    <w:rsid w:val="00E12597"/>
    <w:rsid w:val="00E12CE7"/>
    <w:rsid w:val="00E14467"/>
    <w:rsid w:val="00E15028"/>
    <w:rsid w:val="00E15294"/>
    <w:rsid w:val="00E1573A"/>
    <w:rsid w:val="00E172AF"/>
    <w:rsid w:val="00E20153"/>
    <w:rsid w:val="00E21032"/>
    <w:rsid w:val="00E22F8F"/>
    <w:rsid w:val="00E23712"/>
    <w:rsid w:val="00E25725"/>
    <w:rsid w:val="00E2650B"/>
    <w:rsid w:val="00E276E4"/>
    <w:rsid w:val="00E314AF"/>
    <w:rsid w:val="00E32D22"/>
    <w:rsid w:val="00E35F09"/>
    <w:rsid w:val="00E3712C"/>
    <w:rsid w:val="00E40366"/>
    <w:rsid w:val="00E409FC"/>
    <w:rsid w:val="00E42146"/>
    <w:rsid w:val="00E43581"/>
    <w:rsid w:val="00E43A6A"/>
    <w:rsid w:val="00E43BF2"/>
    <w:rsid w:val="00E47519"/>
    <w:rsid w:val="00E47BAC"/>
    <w:rsid w:val="00E47F59"/>
    <w:rsid w:val="00E502F7"/>
    <w:rsid w:val="00E50815"/>
    <w:rsid w:val="00E517D7"/>
    <w:rsid w:val="00E51D95"/>
    <w:rsid w:val="00E53410"/>
    <w:rsid w:val="00E53E2E"/>
    <w:rsid w:val="00E54B3D"/>
    <w:rsid w:val="00E57092"/>
    <w:rsid w:val="00E60A0A"/>
    <w:rsid w:val="00E6204D"/>
    <w:rsid w:val="00E64F6E"/>
    <w:rsid w:val="00E6554D"/>
    <w:rsid w:val="00E6627D"/>
    <w:rsid w:val="00E66C9C"/>
    <w:rsid w:val="00E66DA0"/>
    <w:rsid w:val="00E67819"/>
    <w:rsid w:val="00E736C2"/>
    <w:rsid w:val="00E73A61"/>
    <w:rsid w:val="00E73B1B"/>
    <w:rsid w:val="00E748BD"/>
    <w:rsid w:val="00E74FCB"/>
    <w:rsid w:val="00E7649E"/>
    <w:rsid w:val="00E80033"/>
    <w:rsid w:val="00E81609"/>
    <w:rsid w:val="00E8334F"/>
    <w:rsid w:val="00E83A39"/>
    <w:rsid w:val="00E83BED"/>
    <w:rsid w:val="00E86D84"/>
    <w:rsid w:val="00E87CBB"/>
    <w:rsid w:val="00E9074B"/>
    <w:rsid w:val="00E9175D"/>
    <w:rsid w:val="00E927A1"/>
    <w:rsid w:val="00E93FFD"/>
    <w:rsid w:val="00E95312"/>
    <w:rsid w:val="00E9534B"/>
    <w:rsid w:val="00E97E71"/>
    <w:rsid w:val="00EA0F46"/>
    <w:rsid w:val="00EA1218"/>
    <w:rsid w:val="00EA3088"/>
    <w:rsid w:val="00EA5674"/>
    <w:rsid w:val="00EA5D20"/>
    <w:rsid w:val="00EA6592"/>
    <w:rsid w:val="00EA6DD7"/>
    <w:rsid w:val="00EA77D2"/>
    <w:rsid w:val="00EB0BCA"/>
    <w:rsid w:val="00EB3904"/>
    <w:rsid w:val="00EB3A28"/>
    <w:rsid w:val="00EB3DA8"/>
    <w:rsid w:val="00EB4817"/>
    <w:rsid w:val="00EB49F4"/>
    <w:rsid w:val="00EB61F8"/>
    <w:rsid w:val="00EB7629"/>
    <w:rsid w:val="00EB7CD4"/>
    <w:rsid w:val="00EC0544"/>
    <w:rsid w:val="00EC16C1"/>
    <w:rsid w:val="00EC1B97"/>
    <w:rsid w:val="00EC2002"/>
    <w:rsid w:val="00EC35E0"/>
    <w:rsid w:val="00EC47BB"/>
    <w:rsid w:val="00EC6721"/>
    <w:rsid w:val="00EC7983"/>
    <w:rsid w:val="00EC7CBA"/>
    <w:rsid w:val="00ED061A"/>
    <w:rsid w:val="00ED0829"/>
    <w:rsid w:val="00ED0BE2"/>
    <w:rsid w:val="00ED4574"/>
    <w:rsid w:val="00ED4ABA"/>
    <w:rsid w:val="00ED7812"/>
    <w:rsid w:val="00EE0526"/>
    <w:rsid w:val="00EE0AA6"/>
    <w:rsid w:val="00EE1D12"/>
    <w:rsid w:val="00EE50E9"/>
    <w:rsid w:val="00EE5635"/>
    <w:rsid w:val="00EE5A9B"/>
    <w:rsid w:val="00EE5FCF"/>
    <w:rsid w:val="00EE6E37"/>
    <w:rsid w:val="00EE6F37"/>
    <w:rsid w:val="00EE7C51"/>
    <w:rsid w:val="00EE7C69"/>
    <w:rsid w:val="00EF041E"/>
    <w:rsid w:val="00EF2582"/>
    <w:rsid w:val="00EF3DB5"/>
    <w:rsid w:val="00EF6EDD"/>
    <w:rsid w:val="00EF731B"/>
    <w:rsid w:val="00EF7887"/>
    <w:rsid w:val="00F02C08"/>
    <w:rsid w:val="00F03ED8"/>
    <w:rsid w:val="00F0522C"/>
    <w:rsid w:val="00F14121"/>
    <w:rsid w:val="00F1461A"/>
    <w:rsid w:val="00F15A7F"/>
    <w:rsid w:val="00F166BD"/>
    <w:rsid w:val="00F16F43"/>
    <w:rsid w:val="00F17300"/>
    <w:rsid w:val="00F17C42"/>
    <w:rsid w:val="00F2162E"/>
    <w:rsid w:val="00F22096"/>
    <w:rsid w:val="00F2294D"/>
    <w:rsid w:val="00F239E2"/>
    <w:rsid w:val="00F25F46"/>
    <w:rsid w:val="00F26DD6"/>
    <w:rsid w:val="00F271D7"/>
    <w:rsid w:val="00F30D63"/>
    <w:rsid w:val="00F31480"/>
    <w:rsid w:val="00F32201"/>
    <w:rsid w:val="00F32F4F"/>
    <w:rsid w:val="00F33661"/>
    <w:rsid w:val="00F34369"/>
    <w:rsid w:val="00F35506"/>
    <w:rsid w:val="00F36554"/>
    <w:rsid w:val="00F4757A"/>
    <w:rsid w:val="00F47B26"/>
    <w:rsid w:val="00F53360"/>
    <w:rsid w:val="00F53E12"/>
    <w:rsid w:val="00F55A2A"/>
    <w:rsid w:val="00F56918"/>
    <w:rsid w:val="00F60878"/>
    <w:rsid w:val="00F61195"/>
    <w:rsid w:val="00F61602"/>
    <w:rsid w:val="00F624A3"/>
    <w:rsid w:val="00F64371"/>
    <w:rsid w:val="00F65570"/>
    <w:rsid w:val="00F663B6"/>
    <w:rsid w:val="00F67275"/>
    <w:rsid w:val="00F6778C"/>
    <w:rsid w:val="00F67B43"/>
    <w:rsid w:val="00F715D0"/>
    <w:rsid w:val="00F71988"/>
    <w:rsid w:val="00F73E94"/>
    <w:rsid w:val="00F7416C"/>
    <w:rsid w:val="00F75A06"/>
    <w:rsid w:val="00F77810"/>
    <w:rsid w:val="00F8058C"/>
    <w:rsid w:val="00F8065B"/>
    <w:rsid w:val="00F80C1B"/>
    <w:rsid w:val="00F828B7"/>
    <w:rsid w:val="00F84F4F"/>
    <w:rsid w:val="00F909E9"/>
    <w:rsid w:val="00F90CC8"/>
    <w:rsid w:val="00F9132E"/>
    <w:rsid w:val="00F91629"/>
    <w:rsid w:val="00F92350"/>
    <w:rsid w:val="00F929D4"/>
    <w:rsid w:val="00F93882"/>
    <w:rsid w:val="00F93A3B"/>
    <w:rsid w:val="00F93C76"/>
    <w:rsid w:val="00F94002"/>
    <w:rsid w:val="00F954A1"/>
    <w:rsid w:val="00F95AF9"/>
    <w:rsid w:val="00F95E22"/>
    <w:rsid w:val="00F9622D"/>
    <w:rsid w:val="00FA0934"/>
    <w:rsid w:val="00FA0E6C"/>
    <w:rsid w:val="00FA125D"/>
    <w:rsid w:val="00FA1F3F"/>
    <w:rsid w:val="00FA5905"/>
    <w:rsid w:val="00FA6587"/>
    <w:rsid w:val="00FB56A4"/>
    <w:rsid w:val="00FB67DD"/>
    <w:rsid w:val="00FC0CAB"/>
    <w:rsid w:val="00FC1AD2"/>
    <w:rsid w:val="00FC26DB"/>
    <w:rsid w:val="00FC34DE"/>
    <w:rsid w:val="00FC39ED"/>
    <w:rsid w:val="00FC3EFD"/>
    <w:rsid w:val="00FC60B9"/>
    <w:rsid w:val="00FC7BF0"/>
    <w:rsid w:val="00FD26E0"/>
    <w:rsid w:val="00FD53F9"/>
    <w:rsid w:val="00FD5580"/>
    <w:rsid w:val="00FE0F2C"/>
    <w:rsid w:val="00FE25E9"/>
    <w:rsid w:val="00FE4CB4"/>
    <w:rsid w:val="00FE5B03"/>
    <w:rsid w:val="00FE61B7"/>
    <w:rsid w:val="00FE6F3E"/>
    <w:rsid w:val="00FE7B9B"/>
    <w:rsid w:val="00FF0721"/>
    <w:rsid w:val="00FF0F29"/>
    <w:rsid w:val="00FF0F67"/>
    <w:rsid w:val="00FF4922"/>
    <w:rsid w:val="00FF60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88291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6EDE"/>
    <w:pPr>
      <w:ind w:left="720"/>
      <w:contextualSpacing/>
    </w:pPr>
  </w:style>
  <w:style w:type="character" w:styleId="PlaceholderText">
    <w:name w:val="Placeholder Text"/>
    <w:basedOn w:val="DefaultParagraphFont"/>
    <w:uiPriority w:val="99"/>
    <w:semiHidden/>
    <w:rsid w:val="00476EDE"/>
    <w:rPr>
      <w:color w:val="808080"/>
    </w:rPr>
  </w:style>
  <w:style w:type="paragraph" w:styleId="BalloonText">
    <w:name w:val="Balloon Text"/>
    <w:basedOn w:val="Normal"/>
    <w:link w:val="BalloonTextChar"/>
    <w:uiPriority w:val="99"/>
    <w:semiHidden/>
    <w:unhideWhenUsed/>
    <w:rsid w:val="00476E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76EDE"/>
    <w:rPr>
      <w:rFonts w:ascii="Lucida Grande" w:hAnsi="Lucida Grande" w:cs="Lucida Grande"/>
      <w:sz w:val="18"/>
      <w:szCs w:val="18"/>
    </w:rPr>
  </w:style>
  <w:style w:type="paragraph" w:styleId="Header">
    <w:name w:val="header"/>
    <w:basedOn w:val="Normal"/>
    <w:link w:val="HeaderChar"/>
    <w:uiPriority w:val="99"/>
    <w:unhideWhenUsed/>
    <w:rsid w:val="00751D69"/>
    <w:pPr>
      <w:tabs>
        <w:tab w:val="center" w:pos="4680"/>
        <w:tab w:val="right" w:pos="9360"/>
      </w:tabs>
    </w:pPr>
  </w:style>
  <w:style w:type="character" w:customStyle="1" w:styleId="HeaderChar">
    <w:name w:val="Header Char"/>
    <w:basedOn w:val="DefaultParagraphFont"/>
    <w:link w:val="Header"/>
    <w:uiPriority w:val="99"/>
    <w:rsid w:val="00751D69"/>
  </w:style>
  <w:style w:type="paragraph" w:styleId="Footer">
    <w:name w:val="footer"/>
    <w:basedOn w:val="Normal"/>
    <w:link w:val="FooterChar"/>
    <w:uiPriority w:val="99"/>
    <w:unhideWhenUsed/>
    <w:rsid w:val="00751D69"/>
    <w:pPr>
      <w:tabs>
        <w:tab w:val="center" w:pos="4680"/>
        <w:tab w:val="right" w:pos="9360"/>
      </w:tabs>
    </w:pPr>
  </w:style>
  <w:style w:type="character" w:customStyle="1" w:styleId="FooterChar">
    <w:name w:val="Footer Char"/>
    <w:basedOn w:val="DefaultParagraphFont"/>
    <w:link w:val="Footer"/>
    <w:uiPriority w:val="99"/>
    <w:rsid w:val="00751D69"/>
  </w:style>
  <w:style w:type="table" w:styleId="TableGrid">
    <w:name w:val="Table Grid"/>
    <w:basedOn w:val="TableNormal"/>
    <w:uiPriority w:val="59"/>
    <w:rsid w:val="00B058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DA6D5B"/>
    <w:rPr>
      <w:sz w:val="20"/>
      <w:szCs w:val="20"/>
    </w:rPr>
  </w:style>
  <w:style w:type="character" w:customStyle="1" w:styleId="FootnoteTextChar">
    <w:name w:val="Footnote Text Char"/>
    <w:basedOn w:val="DefaultParagraphFont"/>
    <w:link w:val="FootnoteText"/>
    <w:uiPriority w:val="99"/>
    <w:semiHidden/>
    <w:rsid w:val="00DA6D5B"/>
    <w:rPr>
      <w:sz w:val="20"/>
      <w:szCs w:val="20"/>
    </w:rPr>
  </w:style>
  <w:style w:type="character" w:styleId="FootnoteReference">
    <w:name w:val="footnote reference"/>
    <w:basedOn w:val="DefaultParagraphFont"/>
    <w:uiPriority w:val="99"/>
    <w:semiHidden/>
    <w:unhideWhenUsed/>
    <w:rsid w:val="00DA6D5B"/>
    <w:rPr>
      <w:vertAlign w:val="superscript"/>
    </w:rPr>
  </w:style>
  <w:style w:type="table" w:customStyle="1" w:styleId="GridTable5Dark1">
    <w:name w:val="Grid Table 5 Dark1"/>
    <w:basedOn w:val="TableNormal"/>
    <w:uiPriority w:val="50"/>
    <w:rsid w:val="004C3C5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left w:w="108" w:type="dxa"/>
        <w:bottom w:w="29"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41">
    <w:name w:val="Grid Table 41"/>
    <w:basedOn w:val="TableNormal"/>
    <w:uiPriority w:val="49"/>
    <w:rsid w:val="007A5FCB"/>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yan/Library/Group%20Containers/UBF8T346G9.Office/User%20Content.localized/Templates.localized/Assignment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C80B27-CAE5-7F46-9EFA-96CA08A44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Assignments.dotx</Template>
  <TotalTime>20</TotalTime>
  <Pages>1</Pages>
  <Words>292</Words>
  <Characters>1671</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 Sun</dc:creator>
  <cp:lastModifiedBy>Yan Sun</cp:lastModifiedBy>
  <cp:revision>2</cp:revision>
  <cp:lastPrinted>2012-11-30T21:55:00Z</cp:lastPrinted>
  <dcterms:created xsi:type="dcterms:W3CDTF">2015-11-08T08:27:00Z</dcterms:created>
  <dcterms:modified xsi:type="dcterms:W3CDTF">2015-11-08T08:54:00Z</dcterms:modified>
</cp:coreProperties>
</file>